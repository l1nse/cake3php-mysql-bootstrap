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0000000000000000000"/>
    <w:charset w:val="02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 Std Thin Ext">
    <w:altName w:val="Arial"/>
    <w:charset w:val="00"/>
    <w:family w:val="auto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MS Gothic"/>
    <w:charset w:val="80"/>
    <w:family w:val="roman"/>
    <w:pitch w:val="variable"/>
  </w:font>
  <w:font w:name="HelveticaNeueLT Std">
    <w:charset w:val="00"/>
    <w:family w:val="auto"/>
    <w:pitch w:val="variable"/>
    <w:sig w:usb0="800000AF" w:usb1="4000204A" w:usb2="00000000" w:usb3="00000000" w:csb0="00000001" w:csb1="00000000"/>
  </w:font>
  <w:font w:name="HelveticaNeueLT Std Thin Ext Ob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0.5pt;height:10.5pt" o:bullet="t">
        <v:imagedata r:id="rId1" o:title="BD14529_"/>
      </v:shape>
    </w:pict>
  </w:numPicBullet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154142"/>
    <w:multiLevelType w:val="multilevel"/>
    <w:tmpl w:val="B1D25642"/>
    <w:lvl w:ilvl="0">
      <w:start w:val="1"/>
      <w:numFmt w:val="decimal"/>
      <w:pStyle w:val="E-Tit1"/>
      <w:lvlText w:val="%1"/>
      <w:lvlJc w:val="left"/>
      <w:pPr>
        <w:tabs>
          <w:tab w:val="num" w:pos="432"/>
        </w:tabs>
        <w:ind w:left="432" w:hanging="432"/>
      </w:pPr>
      <w:rPr>
        <w:rFonts w:ascii="Trebuchet MS" w:hAnsi="Trebuchet MS" w:hint="default"/>
        <w:b/>
        <w:i w:val="0"/>
        <w:color w:val="7030A0"/>
        <w:sz w:val="28"/>
      </w:rPr>
    </w:lvl>
    <w:lvl w:ilvl="1">
      <w:start w:val="1"/>
      <w:numFmt w:val="decimal"/>
      <w:pStyle w:val="E-Tit2"/>
      <w:lvlText w:val="%1.%2"/>
      <w:lvlJc w:val="left"/>
      <w:pPr>
        <w:tabs>
          <w:tab w:val="num" w:pos="5538"/>
        </w:tabs>
        <w:ind w:left="5538" w:hanging="576"/>
      </w:pPr>
      <w:rPr>
        <w:rFonts w:ascii="Trebuchet MS" w:hAnsi="Trebuchet MS" w:hint="default"/>
        <w:b/>
        <w:i w:val="0"/>
        <w:color w:val="FF6600"/>
        <w:sz w:val="24"/>
      </w:rPr>
    </w:lvl>
    <w:lvl w:ilvl="2">
      <w:start w:val="1"/>
      <w:numFmt w:val="decimal"/>
      <w:pStyle w:val="E-Ti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E-Ti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0E61CF2"/>
    <w:multiLevelType w:val="hybridMultilevel"/>
    <w:tmpl w:val="A8E8372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B102EF"/>
    <w:multiLevelType w:val="hybridMultilevel"/>
    <w:tmpl w:val="9432E2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D4CF1"/>
    <w:multiLevelType w:val="multilevel"/>
    <w:tmpl w:val="BA40C0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val="es-ES_tradnl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7F97918"/>
    <w:multiLevelType w:val="hybridMultilevel"/>
    <w:tmpl w:val="C3ECA5C8"/>
    <w:lvl w:ilvl="0" w:tplc="FA04F8EE">
      <w:start w:val="1"/>
      <w:numFmt w:val="bullet"/>
      <w:pStyle w:val="Lista2-Balas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0F0273CE"/>
    <w:multiLevelType w:val="hybridMultilevel"/>
    <w:tmpl w:val="11AE96CE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62A77E8"/>
    <w:multiLevelType w:val="hybridMultilevel"/>
    <w:tmpl w:val="8962DB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A6E61"/>
    <w:multiLevelType w:val="hybridMultilevel"/>
    <w:tmpl w:val="99BA02B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B56BD"/>
    <w:multiLevelType w:val="hybridMultilevel"/>
    <w:tmpl w:val="19CE35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F7E35"/>
    <w:multiLevelType w:val="hybridMultilevel"/>
    <w:tmpl w:val="DB946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B1758"/>
    <w:multiLevelType w:val="hybridMultilevel"/>
    <w:tmpl w:val="CDBC4C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EA47A80"/>
    <w:multiLevelType w:val="hybridMultilevel"/>
    <w:tmpl w:val="47C25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566E7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B236F"/>
    <w:multiLevelType w:val="hybridMultilevel"/>
    <w:tmpl w:val="0A34C1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06BF8"/>
    <w:multiLevelType w:val="hybridMultilevel"/>
    <w:tmpl w:val="ACFA92B2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D85FDD"/>
    <w:multiLevelType w:val="hybridMultilevel"/>
    <w:tmpl w:val="BD4818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8373C"/>
    <w:multiLevelType w:val="hybridMultilevel"/>
    <w:tmpl w:val="AC081CC2"/>
    <w:lvl w:ilvl="0" w:tplc="7A00E9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554D3"/>
    <w:multiLevelType w:val="hybridMultilevel"/>
    <w:tmpl w:val="09625C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34E39"/>
    <w:multiLevelType w:val="hybridMultilevel"/>
    <w:tmpl w:val="B54CBBF8"/>
    <w:lvl w:ilvl="0" w:tplc="B9F457BE">
      <w:start w:val="1"/>
      <w:numFmt w:val="bullet"/>
      <w:pStyle w:val="Listavistosa-nfasis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AF2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05261"/>
    <w:multiLevelType w:val="hybridMultilevel"/>
    <w:tmpl w:val="2BFA78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92D26"/>
    <w:multiLevelType w:val="hybridMultilevel"/>
    <w:tmpl w:val="B0CAE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54B46"/>
    <w:multiLevelType w:val="hybridMultilevel"/>
    <w:tmpl w:val="EA52FF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9604B"/>
    <w:multiLevelType w:val="hybridMultilevel"/>
    <w:tmpl w:val="CC64B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F4942"/>
    <w:multiLevelType w:val="hybridMultilevel"/>
    <w:tmpl w:val="0B725192"/>
    <w:lvl w:ilvl="0" w:tplc="297E29F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E53254"/>
    <w:multiLevelType w:val="multilevel"/>
    <w:tmpl w:val="0C0A001F"/>
    <w:styleLink w:val="Numeracin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 w15:restartNumberingAfterBreak="0">
    <w:nsid w:val="6B085704"/>
    <w:multiLevelType w:val="hybridMultilevel"/>
    <w:tmpl w:val="E26E302A"/>
    <w:lvl w:ilvl="0" w:tplc="E670FB1A">
      <w:start w:val="1"/>
      <w:numFmt w:val="bullet"/>
      <w:pStyle w:val="Datos-Documetos"/>
      <w:lvlText w:val=""/>
      <w:lvlPicBulletId w:val="0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ACC22C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DE83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2634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3840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96C68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686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FE99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146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74BB6"/>
    <w:multiLevelType w:val="hybridMultilevel"/>
    <w:tmpl w:val="96DE29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D36AC"/>
    <w:multiLevelType w:val="hybridMultilevel"/>
    <w:tmpl w:val="321494B2"/>
    <w:lvl w:ilvl="0" w:tplc="7A00E9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F1039"/>
    <w:multiLevelType w:val="hybridMultilevel"/>
    <w:tmpl w:val="1B9217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CB03FA"/>
    <w:multiLevelType w:val="hybridMultilevel"/>
    <w:tmpl w:val="1E669D20"/>
    <w:lvl w:ilvl="0" w:tplc="E9EECE9E">
      <w:start w:val="1"/>
      <w:numFmt w:val="decimal"/>
      <w:pStyle w:val="Lista1-numerada"/>
      <w:lvlText w:val="%1."/>
      <w:lvlJc w:val="left"/>
      <w:pPr>
        <w:tabs>
          <w:tab w:val="num" w:pos="567"/>
        </w:tabs>
        <w:ind w:left="851" w:hanging="284"/>
      </w:pPr>
      <w:rPr>
        <w:rFonts w:ascii="Verdana" w:hAnsi="Verdana" w:hint="default"/>
        <w:b/>
        <w:i w:val="0"/>
        <w:color w:val="000000"/>
        <w:sz w:val="20"/>
        <w:szCs w:val="20"/>
      </w:rPr>
    </w:lvl>
    <w:lvl w:ilvl="1" w:tplc="FF3C58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0285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603F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A46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3EEF8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E8FB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9C6A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CED8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FEA2FA6"/>
    <w:multiLevelType w:val="hybridMultilevel"/>
    <w:tmpl w:val="61DE19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D67EC"/>
    <w:multiLevelType w:val="hybridMultilevel"/>
    <w:tmpl w:val="2AC05C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24D8D"/>
    <w:multiLevelType w:val="hybridMultilevel"/>
    <w:tmpl w:val="BC5C9A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30"/>
  </w:num>
  <w:num w:numId="4">
    <w:abstractNumId w:val="6"/>
  </w:num>
  <w:num w:numId="5">
    <w:abstractNumId w:val="2"/>
  </w:num>
  <w:num w:numId="6">
    <w:abstractNumId w:val="26"/>
  </w:num>
  <w:num w:numId="7">
    <w:abstractNumId w:val="19"/>
  </w:num>
  <w:num w:numId="8">
    <w:abstractNumId w:val="13"/>
  </w:num>
  <w:num w:numId="9">
    <w:abstractNumId w:val="24"/>
  </w:num>
  <w:num w:numId="10">
    <w:abstractNumId w:val="15"/>
  </w:num>
  <w:num w:numId="11">
    <w:abstractNumId w:val="3"/>
  </w:num>
  <w:num w:numId="12">
    <w:abstractNumId w:val="11"/>
  </w:num>
  <w:num w:numId="13">
    <w:abstractNumId w:val="18"/>
  </w:num>
  <w:num w:numId="14">
    <w:abstractNumId w:val="23"/>
  </w:num>
  <w:num w:numId="15">
    <w:abstractNumId w:val="17"/>
  </w:num>
  <w:num w:numId="16">
    <w:abstractNumId w:val="28"/>
  </w:num>
  <w:num w:numId="17">
    <w:abstractNumId w:val="21"/>
  </w:num>
  <w:num w:numId="18">
    <w:abstractNumId w:val="12"/>
  </w:num>
  <w:num w:numId="19">
    <w:abstractNumId w:val="5"/>
  </w:num>
  <w:num w:numId="20">
    <w:abstractNumId w:val="7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19"/>
  </w:num>
  <w:num w:numId="31">
    <w:abstractNumId w:val="4"/>
  </w:num>
  <w:num w:numId="32">
    <w:abstractNumId w:val="9"/>
  </w:num>
  <w:num w:numId="33">
    <w:abstractNumId w:val="27"/>
  </w:num>
  <w:num w:numId="34">
    <w:abstractNumId w:val="10"/>
  </w:num>
  <w:num w:numId="35">
    <w:abstractNumId w:val="20"/>
  </w:num>
  <w:num w:numId="36">
    <w:abstractNumId w:val="22"/>
  </w:num>
  <w:num w:numId="37">
    <w:abstractNumId w:val="33"/>
  </w:num>
  <w:num w:numId="38">
    <w:abstractNumId w:val="16"/>
  </w:num>
  <w:num w:numId="39">
    <w:abstractNumId w:val="29"/>
  </w:num>
  <w:num w:numId="40">
    <w:abstractNumId w:val="31"/>
  </w:num>
  <w:num w:numId="41">
    <w:abstractNumId w:val="8"/>
  </w:num>
  <w:num w:numId="42">
    <w:abstractNumId w:val="14"/>
  </w:num>
  <w:num w:numId="43">
    <w:abstractNumId w:val="3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85"/>
    <w:rsid w:val="000029FB"/>
    <w:rsid w:val="00002EAF"/>
    <w:rsid w:val="0000326D"/>
    <w:rsid w:val="00003836"/>
    <w:rsid w:val="00004149"/>
    <w:rsid w:val="00004679"/>
    <w:rsid w:val="000058FF"/>
    <w:rsid w:val="00007CF8"/>
    <w:rsid w:val="000109CF"/>
    <w:rsid w:val="00010DF0"/>
    <w:rsid w:val="00011233"/>
    <w:rsid w:val="0001148D"/>
    <w:rsid w:val="00011884"/>
    <w:rsid w:val="00011F06"/>
    <w:rsid w:val="00012CEF"/>
    <w:rsid w:val="00013619"/>
    <w:rsid w:val="00013D90"/>
    <w:rsid w:val="00014509"/>
    <w:rsid w:val="00015DEA"/>
    <w:rsid w:val="00016697"/>
    <w:rsid w:val="000206D2"/>
    <w:rsid w:val="00020BFE"/>
    <w:rsid w:val="000218B5"/>
    <w:rsid w:val="00021C9D"/>
    <w:rsid w:val="00021EC4"/>
    <w:rsid w:val="00022EF1"/>
    <w:rsid w:val="00023781"/>
    <w:rsid w:val="00023875"/>
    <w:rsid w:val="0002430B"/>
    <w:rsid w:val="000245ED"/>
    <w:rsid w:val="000247C2"/>
    <w:rsid w:val="00025C98"/>
    <w:rsid w:val="00026F63"/>
    <w:rsid w:val="000275EC"/>
    <w:rsid w:val="000277E1"/>
    <w:rsid w:val="00027CB2"/>
    <w:rsid w:val="00027CDE"/>
    <w:rsid w:val="000300D7"/>
    <w:rsid w:val="0003012C"/>
    <w:rsid w:val="0003130A"/>
    <w:rsid w:val="00032301"/>
    <w:rsid w:val="00033BA8"/>
    <w:rsid w:val="000348EB"/>
    <w:rsid w:val="000353DD"/>
    <w:rsid w:val="00037215"/>
    <w:rsid w:val="00037F7D"/>
    <w:rsid w:val="00041676"/>
    <w:rsid w:val="0004245A"/>
    <w:rsid w:val="000424FC"/>
    <w:rsid w:val="00042616"/>
    <w:rsid w:val="00043269"/>
    <w:rsid w:val="000435CE"/>
    <w:rsid w:val="00046E09"/>
    <w:rsid w:val="00050D72"/>
    <w:rsid w:val="000515BF"/>
    <w:rsid w:val="00053768"/>
    <w:rsid w:val="00054936"/>
    <w:rsid w:val="00055118"/>
    <w:rsid w:val="0005561A"/>
    <w:rsid w:val="00055ADD"/>
    <w:rsid w:val="0005615E"/>
    <w:rsid w:val="000569CF"/>
    <w:rsid w:val="00056EF4"/>
    <w:rsid w:val="000601D6"/>
    <w:rsid w:val="00061E0F"/>
    <w:rsid w:val="00062538"/>
    <w:rsid w:val="00062A59"/>
    <w:rsid w:val="00063630"/>
    <w:rsid w:val="00063B64"/>
    <w:rsid w:val="000678CA"/>
    <w:rsid w:val="000717C5"/>
    <w:rsid w:val="0007260A"/>
    <w:rsid w:val="00072AFC"/>
    <w:rsid w:val="0007325E"/>
    <w:rsid w:val="000733E2"/>
    <w:rsid w:val="00073BF4"/>
    <w:rsid w:val="000749D7"/>
    <w:rsid w:val="00075401"/>
    <w:rsid w:val="00075872"/>
    <w:rsid w:val="00080CD1"/>
    <w:rsid w:val="0008121F"/>
    <w:rsid w:val="00081593"/>
    <w:rsid w:val="00081812"/>
    <w:rsid w:val="00082D02"/>
    <w:rsid w:val="0008357E"/>
    <w:rsid w:val="000835C2"/>
    <w:rsid w:val="00083745"/>
    <w:rsid w:val="0008456A"/>
    <w:rsid w:val="0008465F"/>
    <w:rsid w:val="00084B1D"/>
    <w:rsid w:val="00086962"/>
    <w:rsid w:val="00087658"/>
    <w:rsid w:val="00090BD6"/>
    <w:rsid w:val="00091560"/>
    <w:rsid w:val="00092E5E"/>
    <w:rsid w:val="000933B9"/>
    <w:rsid w:val="00095469"/>
    <w:rsid w:val="00097C80"/>
    <w:rsid w:val="000A402D"/>
    <w:rsid w:val="000B08F5"/>
    <w:rsid w:val="000B150F"/>
    <w:rsid w:val="000B15C9"/>
    <w:rsid w:val="000B2346"/>
    <w:rsid w:val="000B2774"/>
    <w:rsid w:val="000B2E9A"/>
    <w:rsid w:val="000B3584"/>
    <w:rsid w:val="000B3E3B"/>
    <w:rsid w:val="000B5CCB"/>
    <w:rsid w:val="000B5F7E"/>
    <w:rsid w:val="000B6817"/>
    <w:rsid w:val="000B7986"/>
    <w:rsid w:val="000C0108"/>
    <w:rsid w:val="000C016B"/>
    <w:rsid w:val="000C0C27"/>
    <w:rsid w:val="000C2CA9"/>
    <w:rsid w:val="000C318A"/>
    <w:rsid w:val="000C34DC"/>
    <w:rsid w:val="000C3556"/>
    <w:rsid w:val="000C3A1F"/>
    <w:rsid w:val="000C4968"/>
    <w:rsid w:val="000C4D52"/>
    <w:rsid w:val="000C7DF1"/>
    <w:rsid w:val="000D024F"/>
    <w:rsid w:val="000D14BE"/>
    <w:rsid w:val="000D3198"/>
    <w:rsid w:val="000D3B73"/>
    <w:rsid w:val="000D3CE7"/>
    <w:rsid w:val="000D51AD"/>
    <w:rsid w:val="000D586A"/>
    <w:rsid w:val="000D59CE"/>
    <w:rsid w:val="000D6C35"/>
    <w:rsid w:val="000D6F59"/>
    <w:rsid w:val="000D7D34"/>
    <w:rsid w:val="000E1625"/>
    <w:rsid w:val="000E16B1"/>
    <w:rsid w:val="000E18B7"/>
    <w:rsid w:val="000E1DCF"/>
    <w:rsid w:val="000E2579"/>
    <w:rsid w:val="000E2C42"/>
    <w:rsid w:val="000E375F"/>
    <w:rsid w:val="000E5333"/>
    <w:rsid w:val="000E54C0"/>
    <w:rsid w:val="000E5649"/>
    <w:rsid w:val="000E5F4E"/>
    <w:rsid w:val="000E6415"/>
    <w:rsid w:val="000E77D2"/>
    <w:rsid w:val="000E77F9"/>
    <w:rsid w:val="000F13C8"/>
    <w:rsid w:val="000F2435"/>
    <w:rsid w:val="000F2B73"/>
    <w:rsid w:val="000F2D52"/>
    <w:rsid w:val="000F3C73"/>
    <w:rsid w:val="000F4491"/>
    <w:rsid w:val="000F4C9F"/>
    <w:rsid w:val="000F55CB"/>
    <w:rsid w:val="000F600C"/>
    <w:rsid w:val="000F6075"/>
    <w:rsid w:val="000F6861"/>
    <w:rsid w:val="000F78A1"/>
    <w:rsid w:val="00100C32"/>
    <w:rsid w:val="001010E5"/>
    <w:rsid w:val="0010199E"/>
    <w:rsid w:val="00102787"/>
    <w:rsid w:val="00102AF5"/>
    <w:rsid w:val="00103499"/>
    <w:rsid w:val="001043FA"/>
    <w:rsid w:val="0010469C"/>
    <w:rsid w:val="00104959"/>
    <w:rsid w:val="00104D4F"/>
    <w:rsid w:val="00106176"/>
    <w:rsid w:val="00107827"/>
    <w:rsid w:val="0011631E"/>
    <w:rsid w:val="00116554"/>
    <w:rsid w:val="001167EE"/>
    <w:rsid w:val="00116A46"/>
    <w:rsid w:val="00116F18"/>
    <w:rsid w:val="00117335"/>
    <w:rsid w:val="001207F4"/>
    <w:rsid w:val="00121ED9"/>
    <w:rsid w:val="00121F62"/>
    <w:rsid w:val="001221B0"/>
    <w:rsid w:val="00122C4C"/>
    <w:rsid w:val="0012349B"/>
    <w:rsid w:val="00123962"/>
    <w:rsid w:val="00123EAA"/>
    <w:rsid w:val="00125DBB"/>
    <w:rsid w:val="001266CA"/>
    <w:rsid w:val="00127504"/>
    <w:rsid w:val="00130201"/>
    <w:rsid w:val="0013035A"/>
    <w:rsid w:val="00131100"/>
    <w:rsid w:val="0013164F"/>
    <w:rsid w:val="001320FF"/>
    <w:rsid w:val="001325D1"/>
    <w:rsid w:val="0013417B"/>
    <w:rsid w:val="0013469C"/>
    <w:rsid w:val="0013475D"/>
    <w:rsid w:val="001362FF"/>
    <w:rsid w:val="001379FF"/>
    <w:rsid w:val="00137B56"/>
    <w:rsid w:val="00141D90"/>
    <w:rsid w:val="00142465"/>
    <w:rsid w:val="001434AA"/>
    <w:rsid w:val="0014499B"/>
    <w:rsid w:val="001464F3"/>
    <w:rsid w:val="00151575"/>
    <w:rsid w:val="00151D6A"/>
    <w:rsid w:val="00152088"/>
    <w:rsid w:val="001530D8"/>
    <w:rsid w:val="00154940"/>
    <w:rsid w:val="00154BC9"/>
    <w:rsid w:val="001554A4"/>
    <w:rsid w:val="001556A6"/>
    <w:rsid w:val="00155AEF"/>
    <w:rsid w:val="00155E6A"/>
    <w:rsid w:val="0015691A"/>
    <w:rsid w:val="00157636"/>
    <w:rsid w:val="00157BF8"/>
    <w:rsid w:val="0016115C"/>
    <w:rsid w:val="001612C1"/>
    <w:rsid w:val="00161656"/>
    <w:rsid w:val="00162B63"/>
    <w:rsid w:val="00166562"/>
    <w:rsid w:val="00166C83"/>
    <w:rsid w:val="00166FBB"/>
    <w:rsid w:val="00170B98"/>
    <w:rsid w:val="00170C6A"/>
    <w:rsid w:val="0017210B"/>
    <w:rsid w:val="00172F32"/>
    <w:rsid w:val="001730C3"/>
    <w:rsid w:val="0017343A"/>
    <w:rsid w:val="00177647"/>
    <w:rsid w:val="00180E87"/>
    <w:rsid w:val="0018139A"/>
    <w:rsid w:val="00183573"/>
    <w:rsid w:val="00183BF0"/>
    <w:rsid w:val="00183CD1"/>
    <w:rsid w:val="0018419E"/>
    <w:rsid w:val="0018578F"/>
    <w:rsid w:val="00186F61"/>
    <w:rsid w:val="00187E90"/>
    <w:rsid w:val="00187F42"/>
    <w:rsid w:val="00191D1E"/>
    <w:rsid w:val="00192729"/>
    <w:rsid w:val="00192D78"/>
    <w:rsid w:val="0019404C"/>
    <w:rsid w:val="00194910"/>
    <w:rsid w:val="00194A83"/>
    <w:rsid w:val="001953BB"/>
    <w:rsid w:val="00195572"/>
    <w:rsid w:val="00195DA7"/>
    <w:rsid w:val="00195E1C"/>
    <w:rsid w:val="00195EF2"/>
    <w:rsid w:val="00196E83"/>
    <w:rsid w:val="001971D0"/>
    <w:rsid w:val="001975D0"/>
    <w:rsid w:val="00197CCE"/>
    <w:rsid w:val="001A0ECB"/>
    <w:rsid w:val="001A207C"/>
    <w:rsid w:val="001A47CF"/>
    <w:rsid w:val="001A4BF3"/>
    <w:rsid w:val="001A5367"/>
    <w:rsid w:val="001A5649"/>
    <w:rsid w:val="001A6FE0"/>
    <w:rsid w:val="001A7C4B"/>
    <w:rsid w:val="001A7DA0"/>
    <w:rsid w:val="001B094D"/>
    <w:rsid w:val="001B1290"/>
    <w:rsid w:val="001B1532"/>
    <w:rsid w:val="001B2E6F"/>
    <w:rsid w:val="001B3116"/>
    <w:rsid w:val="001B3D0E"/>
    <w:rsid w:val="001B6CFB"/>
    <w:rsid w:val="001C019F"/>
    <w:rsid w:val="001C0937"/>
    <w:rsid w:val="001C0A2E"/>
    <w:rsid w:val="001C178F"/>
    <w:rsid w:val="001C255D"/>
    <w:rsid w:val="001C2814"/>
    <w:rsid w:val="001C2C25"/>
    <w:rsid w:val="001C3995"/>
    <w:rsid w:val="001C4969"/>
    <w:rsid w:val="001C4E2E"/>
    <w:rsid w:val="001C6052"/>
    <w:rsid w:val="001C618E"/>
    <w:rsid w:val="001C6D3C"/>
    <w:rsid w:val="001C70A1"/>
    <w:rsid w:val="001C7200"/>
    <w:rsid w:val="001C7DC8"/>
    <w:rsid w:val="001D05F3"/>
    <w:rsid w:val="001D089B"/>
    <w:rsid w:val="001D365A"/>
    <w:rsid w:val="001D3B21"/>
    <w:rsid w:val="001D42DD"/>
    <w:rsid w:val="001D4442"/>
    <w:rsid w:val="001D6ACD"/>
    <w:rsid w:val="001D74A4"/>
    <w:rsid w:val="001D75AB"/>
    <w:rsid w:val="001E3A01"/>
    <w:rsid w:val="001E3C6E"/>
    <w:rsid w:val="001E4457"/>
    <w:rsid w:val="001E4947"/>
    <w:rsid w:val="001E4A59"/>
    <w:rsid w:val="001E55E6"/>
    <w:rsid w:val="001E5D35"/>
    <w:rsid w:val="001E6E37"/>
    <w:rsid w:val="001E748F"/>
    <w:rsid w:val="001E763A"/>
    <w:rsid w:val="001E7651"/>
    <w:rsid w:val="001F0520"/>
    <w:rsid w:val="001F1529"/>
    <w:rsid w:val="001F1658"/>
    <w:rsid w:val="001F17EA"/>
    <w:rsid w:val="001F2797"/>
    <w:rsid w:val="001F2D31"/>
    <w:rsid w:val="001F36AB"/>
    <w:rsid w:val="001F3DF0"/>
    <w:rsid w:val="001F3F15"/>
    <w:rsid w:val="001F54AC"/>
    <w:rsid w:val="001F5C4A"/>
    <w:rsid w:val="001F5C7B"/>
    <w:rsid w:val="001F5EBA"/>
    <w:rsid w:val="002001BF"/>
    <w:rsid w:val="0020175D"/>
    <w:rsid w:val="00203D06"/>
    <w:rsid w:val="002041ED"/>
    <w:rsid w:val="002043A5"/>
    <w:rsid w:val="00204768"/>
    <w:rsid w:val="00205668"/>
    <w:rsid w:val="00205D93"/>
    <w:rsid w:val="00206786"/>
    <w:rsid w:val="0020765C"/>
    <w:rsid w:val="00207D4D"/>
    <w:rsid w:val="00210AEA"/>
    <w:rsid w:val="00210D00"/>
    <w:rsid w:val="002129D8"/>
    <w:rsid w:val="0021344B"/>
    <w:rsid w:val="00213B92"/>
    <w:rsid w:val="0021422F"/>
    <w:rsid w:val="00216087"/>
    <w:rsid w:val="00220833"/>
    <w:rsid w:val="002223C6"/>
    <w:rsid w:val="00222A5D"/>
    <w:rsid w:val="00223406"/>
    <w:rsid w:val="002246B9"/>
    <w:rsid w:val="00225B07"/>
    <w:rsid w:val="002266C2"/>
    <w:rsid w:val="002276B5"/>
    <w:rsid w:val="002308B3"/>
    <w:rsid w:val="002312D2"/>
    <w:rsid w:val="0023155F"/>
    <w:rsid w:val="002325A2"/>
    <w:rsid w:val="00232E47"/>
    <w:rsid w:val="00233408"/>
    <w:rsid w:val="00233519"/>
    <w:rsid w:val="00236FC6"/>
    <w:rsid w:val="00237080"/>
    <w:rsid w:val="00237FB4"/>
    <w:rsid w:val="00240013"/>
    <w:rsid w:val="002407F8"/>
    <w:rsid w:val="00240A38"/>
    <w:rsid w:val="00242661"/>
    <w:rsid w:val="002427F8"/>
    <w:rsid w:val="00244436"/>
    <w:rsid w:val="00244914"/>
    <w:rsid w:val="00244AF9"/>
    <w:rsid w:val="00244E56"/>
    <w:rsid w:val="002454DE"/>
    <w:rsid w:val="00246A5B"/>
    <w:rsid w:val="00246F7A"/>
    <w:rsid w:val="002471A5"/>
    <w:rsid w:val="00247A20"/>
    <w:rsid w:val="00250C3F"/>
    <w:rsid w:val="0025166C"/>
    <w:rsid w:val="00251CE1"/>
    <w:rsid w:val="00251D5C"/>
    <w:rsid w:val="00251E90"/>
    <w:rsid w:val="002520B7"/>
    <w:rsid w:val="0025231B"/>
    <w:rsid w:val="00252642"/>
    <w:rsid w:val="0025321B"/>
    <w:rsid w:val="00253C3F"/>
    <w:rsid w:val="00256A65"/>
    <w:rsid w:val="0025711D"/>
    <w:rsid w:val="00257C52"/>
    <w:rsid w:val="002603DE"/>
    <w:rsid w:val="0026244F"/>
    <w:rsid w:val="00262558"/>
    <w:rsid w:val="002645DC"/>
    <w:rsid w:val="00265007"/>
    <w:rsid w:val="00265581"/>
    <w:rsid w:val="00265D91"/>
    <w:rsid w:val="00267EC3"/>
    <w:rsid w:val="00270668"/>
    <w:rsid w:val="0027091E"/>
    <w:rsid w:val="00270BC4"/>
    <w:rsid w:val="00271835"/>
    <w:rsid w:val="00271CE2"/>
    <w:rsid w:val="0027233B"/>
    <w:rsid w:val="00273B0C"/>
    <w:rsid w:val="00273BE5"/>
    <w:rsid w:val="00274267"/>
    <w:rsid w:val="00274BEB"/>
    <w:rsid w:val="00275349"/>
    <w:rsid w:val="00275D4B"/>
    <w:rsid w:val="002822A2"/>
    <w:rsid w:val="0028293C"/>
    <w:rsid w:val="002848F4"/>
    <w:rsid w:val="00285575"/>
    <w:rsid w:val="00285801"/>
    <w:rsid w:val="00285E58"/>
    <w:rsid w:val="00286983"/>
    <w:rsid w:val="00287677"/>
    <w:rsid w:val="00287F39"/>
    <w:rsid w:val="0029047A"/>
    <w:rsid w:val="00291126"/>
    <w:rsid w:val="002936B1"/>
    <w:rsid w:val="0029410F"/>
    <w:rsid w:val="00295AC5"/>
    <w:rsid w:val="002A046E"/>
    <w:rsid w:val="002A0719"/>
    <w:rsid w:val="002A1A85"/>
    <w:rsid w:val="002A2E07"/>
    <w:rsid w:val="002A34ED"/>
    <w:rsid w:val="002A429E"/>
    <w:rsid w:val="002A43F4"/>
    <w:rsid w:val="002A4C28"/>
    <w:rsid w:val="002A7256"/>
    <w:rsid w:val="002B088B"/>
    <w:rsid w:val="002B0E54"/>
    <w:rsid w:val="002B3CAE"/>
    <w:rsid w:val="002B40D6"/>
    <w:rsid w:val="002B5018"/>
    <w:rsid w:val="002B5997"/>
    <w:rsid w:val="002C0A7F"/>
    <w:rsid w:val="002C0E1C"/>
    <w:rsid w:val="002C0F2D"/>
    <w:rsid w:val="002C27CB"/>
    <w:rsid w:val="002C297C"/>
    <w:rsid w:val="002C31F4"/>
    <w:rsid w:val="002C365C"/>
    <w:rsid w:val="002C462B"/>
    <w:rsid w:val="002C5554"/>
    <w:rsid w:val="002C61D0"/>
    <w:rsid w:val="002C72E5"/>
    <w:rsid w:val="002D1EA4"/>
    <w:rsid w:val="002D1F5C"/>
    <w:rsid w:val="002D26A5"/>
    <w:rsid w:val="002D34E9"/>
    <w:rsid w:val="002D3909"/>
    <w:rsid w:val="002D3CAD"/>
    <w:rsid w:val="002D56CD"/>
    <w:rsid w:val="002D57B6"/>
    <w:rsid w:val="002D6A6F"/>
    <w:rsid w:val="002D6F21"/>
    <w:rsid w:val="002D7E54"/>
    <w:rsid w:val="002E07D6"/>
    <w:rsid w:val="002E0CF8"/>
    <w:rsid w:val="002E26BE"/>
    <w:rsid w:val="002E2C7F"/>
    <w:rsid w:val="002E2D40"/>
    <w:rsid w:val="002E2F5F"/>
    <w:rsid w:val="002E3AC1"/>
    <w:rsid w:val="002E6270"/>
    <w:rsid w:val="002E6406"/>
    <w:rsid w:val="002E6958"/>
    <w:rsid w:val="002E7666"/>
    <w:rsid w:val="002F0DA9"/>
    <w:rsid w:val="002F1A31"/>
    <w:rsid w:val="002F26A6"/>
    <w:rsid w:val="002F2A6B"/>
    <w:rsid w:val="002F3056"/>
    <w:rsid w:val="002F53D9"/>
    <w:rsid w:val="002F586F"/>
    <w:rsid w:val="002F5CAB"/>
    <w:rsid w:val="002F766A"/>
    <w:rsid w:val="002F77A5"/>
    <w:rsid w:val="002F7F86"/>
    <w:rsid w:val="00300D25"/>
    <w:rsid w:val="0030177A"/>
    <w:rsid w:val="0030187C"/>
    <w:rsid w:val="003033F7"/>
    <w:rsid w:val="00304B5E"/>
    <w:rsid w:val="003063F7"/>
    <w:rsid w:val="00310189"/>
    <w:rsid w:val="003101D1"/>
    <w:rsid w:val="00310315"/>
    <w:rsid w:val="00310D10"/>
    <w:rsid w:val="0031184A"/>
    <w:rsid w:val="00311B7A"/>
    <w:rsid w:val="00311C68"/>
    <w:rsid w:val="003125FD"/>
    <w:rsid w:val="00312699"/>
    <w:rsid w:val="003129BF"/>
    <w:rsid w:val="00313A62"/>
    <w:rsid w:val="003171A4"/>
    <w:rsid w:val="00317222"/>
    <w:rsid w:val="003177AF"/>
    <w:rsid w:val="00317896"/>
    <w:rsid w:val="00322204"/>
    <w:rsid w:val="00322399"/>
    <w:rsid w:val="00323785"/>
    <w:rsid w:val="003239D5"/>
    <w:rsid w:val="00323BF9"/>
    <w:rsid w:val="003246C3"/>
    <w:rsid w:val="00324B1E"/>
    <w:rsid w:val="00324F7D"/>
    <w:rsid w:val="003256BF"/>
    <w:rsid w:val="00330868"/>
    <w:rsid w:val="00330927"/>
    <w:rsid w:val="003319E0"/>
    <w:rsid w:val="00331D3A"/>
    <w:rsid w:val="00333807"/>
    <w:rsid w:val="003341C8"/>
    <w:rsid w:val="0033511E"/>
    <w:rsid w:val="00335F62"/>
    <w:rsid w:val="003369EB"/>
    <w:rsid w:val="00336BB3"/>
    <w:rsid w:val="00336F18"/>
    <w:rsid w:val="00337B74"/>
    <w:rsid w:val="003400EA"/>
    <w:rsid w:val="00340C6D"/>
    <w:rsid w:val="003415F6"/>
    <w:rsid w:val="00341701"/>
    <w:rsid w:val="0034191B"/>
    <w:rsid w:val="003434D0"/>
    <w:rsid w:val="00343BC1"/>
    <w:rsid w:val="00344143"/>
    <w:rsid w:val="00345624"/>
    <w:rsid w:val="00345A86"/>
    <w:rsid w:val="00346635"/>
    <w:rsid w:val="00346F55"/>
    <w:rsid w:val="0034739F"/>
    <w:rsid w:val="0035062C"/>
    <w:rsid w:val="00353126"/>
    <w:rsid w:val="00353487"/>
    <w:rsid w:val="003544B2"/>
    <w:rsid w:val="00354581"/>
    <w:rsid w:val="003555D9"/>
    <w:rsid w:val="00355BBE"/>
    <w:rsid w:val="00355D5A"/>
    <w:rsid w:val="003568AB"/>
    <w:rsid w:val="00357F3F"/>
    <w:rsid w:val="00361236"/>
    <w:rsid w:val="00362A71"/>
    <w:rsid w:val="00362BC9"/>
    <w:rsid w:val="003630FE"/>
    <w:rsid w:val="00363275"/>
    <w:rsid w:val="00364267"/>
    <w:rsid w:val="003653E4"/>
    <w:rsid w:val="0036583C"/>
    <w:rsid w:val="00365B64"/>
    <w:rsid w:val="00366C0C"/>
    <w:rsid w:val="003670A6"/>
    <w:rsid w:val="003712B7"/>
    <w:rsid w:val="003759FD"/>
    <w:rsid w:val="00375DF5"/>
    <w:rsid w:val="00375E9E"/>
    <w:rsid w:val="003761EF"/>
    <w:rsid w:val="003764DA"/>
    <w:rsid w:val="00376693"/>
    <w:rsid w:val="00377292"/>
    <w:rsid w:val="003776F9"/>
    <w:rsid w:val="00381BF6"/>
    <w:rsid w:val="003824F8"/>
    <w:rsid w:val="003848B8"/>
    <w:rsid w:val="00386A1E"/>
    <w:rsid w:val="00387679"/>
    <w:rsid w:val="00390253"/>
    <w:rsid w:val="00391690"/>
    <w:rsid w:val="003917C5"/>
    <w:rsid w:val="00391D99"/>
    <w:rsid w:val="00392322"/>
    <w:rsid w:val="00392D13"/>
    <w:rsid w:val="00392E3E"/>
    <w:rsid w:val="00393D12"/>
    <w:rsid w:val="00394B39"/>
    <w:rsid w:val="00395151"/>
    <w:rsid w:val="00395EAD"/>
    <w:rsid w:val="00396E2B"/>
    <w:rsid w:val="00396EAE"/>
    <w:rsid w:val="00397333"/>
    <w:rsid w:val="00397EC8"/>
    <w:rsid w:val="003A0433"/>
    <w:rsid w:val="003A0C9B"/>
    <w:rsid w:val="003A0F26"/>
    <w:rsid w:val="003A123A"/>
    <w:rsid w:val="003A2071"/>
    <w:rsid w:val="003A2A47"/>
    <w:rsid w:val="003A30C1"/>
    <w:rsid w:val="003A568A"/>
    <w:rsid w:val="003A6943"/>
    <w:rsid w:val="003A6F3B"/>
    <w:rsid w:val="003A7250"/>
    <w:rsid w:val="003A744E"/>
    <w:rsid w:val="003A7F54"/>
    <w:rsid w:val="003B0886"/>
    <w:rsid w:val="003B0BC0"/>
    <w:rsid w:val="003B154D"/>
    <w:rsid w:val="003B2B52"/>
    <w:rsid w:val="003B4E96"/>
    <w:rsid w:val="003B521E"/>
    <w:rsid w:val="003B531B"/>
    <w:rsid w:val="003B5ADC"/>
    <w:rsid w:val="003C3F78"/>
    <w:rsid w:val="003C4A9F"/>
    <w:rsid w:val="003C53B9"/>
    <w:rsid w:val="003C57EF"/>
    <w:rsid w:val="003C5AEA"/>
    <w:rsid w:val="003C5C02"/>
    <w:rsid w:val="003C6044"/>
    <w:rsid w:val="003C7B4C"/>
    <w:rsid w:val="003C7C3B"/>
    <w:rsid w:val="003D0B1F"/>
    <w:rsid w:val="003D11E2"/>
    <w:rsid w:val="003D1398"/>
    <w:rsid w:val="003D2699"/>
    <w:rsid w:val="003D3072"/>
    <w:rsid w:val="003D4178"/>
    <w:rsid w:val="003D41F6"/>
    <w:rsid w:val="003D4F52"/>
    <w:rsid w:val="003D55F9"/>
    <w:rsid w:val="003D6FBE"/>
    <w:rsid w:val="003D7D11"/>
    <w:rsid w:val="003E0A13"/>
    <w:rsid w:val="003E0C64"/>
    <w:rsid w:val="003E2615"/>
    <w:rsid w:val="003E3CAD"/>
    <w:rsid w:val="003E45F7"/>
    <w:rsid w:val="003E7271"/>
    <w:rsid w:val="003F0129"/>
    <w:rsid w:val="003F06C8"/>
    <w:rsid w:val="003F0C16"/>
    <w:rsid w:val="003F0D9C"/>
    <w:rsid w:val="003F10EB"/>
    <w:rsid w:val="003F1525"/>
    <w:rsid w:val="003F2530"/>
    <w:rsid w:val="003F3F03"/>
    <w:rsid w:val="003F459B"/>
    <w:rsid w:val="003F4F1E"/>
    <w:rsid w:val="003F5951"/>
    <w:rsid w:val="003F6AEC"/>
    <w:rsid w:val="003F6CD0"/>
    <w:rsid w:val="003F77AA"/>
    <w:rsid w:val="00400140"/>
    <w:rsid w:val="0040046A"/>
    <w:rsid w:val="004008A9"/>
    <w:rsid w:val="00400EC3"/>
    <w:rsid w:val="004010B7"/>
    <w:rsid w:val="004016E1"/>
    <w:rsid w:val="00401B1D"/>
    <w:rsid w:val="00401D67"/>
    <w:rsid w:val="004029E1"/>
    <w:rsid w:val="00402D72"/>
    <w:rsid w:val="004048A3"/>
    <w:rsid w:val="00404BDB"/>
    <w:rsid w:val="00405353"/>
    <w:rsid w:val="00407A5F"/>
    <w:rsid w:val="00407C5C"/>
    <w:rsid w:val="0041168C"/>
    <w:rsid w:val="00412966"/>
    <w:rsid w:val="00412ABE"/>
    <w:rsid w:val="00412EBE"/>
    <w:rsid w:val="00413BEA"/>
    <w:rsid w:val="004140DB"/>
    <w:rsid w:val="00414D1F"/>
    <w:rsid w:val="00415A2C"/>
    <w:rsid w:val="00416572"/>
    <w:rsid w:val="00417652"/>
    <w:rsid w:val="0041766C"/>
    <w:rsid w:val="00420BEC"/>
    <w:rsid w:val="00421D01"/>
    <w:rsid w:val="00422008"/>
    <w:rsid w:val="004230F4"/>
    <w:rsid w:val="004247BB"/>
    <w:rsid w:val="0042512A"/>
    <w:rsid w:val="00432436"/>
    <w:rsid w:val="00432E04"/>
    <w:rsid w:val="00433290"/>
    <w:rsid w:val="00434590"/>
    <w:rsid w:val="0043495A"/>
    <w:rsid w:val="00435824"/>
    <w:rsid w:val="00435D5C"/>
    <w:rsid w:val="004374AA"/>
    <w:rsid w:val="00437EC1"/>
    <w:rsid w:val="0044029F"/>
    <w:rsid w:val="00440A3E"/>
    <w:rsid w:val="00440B22"/>
    <w:rsid w:val="0044162D"/>
    <w:rsid w:val="00441A59"/>
    <w:rsid w:val="00443B19"/>
    <w:rsid w:val="00444D8C"/>
    <w:rsid w:val="004468DA"/>
    <w:rsid w:val="00447099"/>
    <w:rsid w:val="0044745A"/>
    <w:rsid w:val="00447E0E"/>
    <w:rsid w:val="00451920"/>
    <w:rsid w:val="00451EC2"/>
    <w:rsid w:val="004520D5"/>
    <w:rsid w:val="0045222F"/>
    <w:rsid w:val="00453235"/>
    <w:rsid w:val="00453733"/>
    <w:rsid w:val="00454F99"/>
    <w:rsid w:val="00455600"/>
    <w:rsid w:val="004568BA"/>
    <w:rsid w:val="00456C99"/>
    <w:rsid w:val="00456D44"/>
    <w:rsid w:val="00457809"/>
    <w:rsid w:val="00457893"/>
    <w:rsid w:val="0046049D"/>
    <w:rsid w:val="00461398"/>
    <w:rsid w:val="004614E9"/>
    <w:rsid w:val="00461EB6"/>
    <w:rsid w:val="004620E8"/>
    <w:rsid w:val="004620ED"/>
    <w:rsid w:val="0046334A"/>
    <w:rsid w:val="004642FC"/>
    <w:rsid w:val="004647C1"/>
    <w:rsid w:val="0046542F"/>
    <w:rsid w:val="0046662A"/>
    <w:rsid w:val="00466D8B"/>
    <w:rsid w:val="004670F4"/>
    <w:rsid w:val="004714E1"/>
    <w:rsid w:val="00472DD3"/>
    <w:rsid w:val="00473862"/>
    <w:rsid w:val="0047700F"/>
    <w:rsid w:val="004771FF"/>
    <w:rsid w:val="0047799D"/>
    <w:rsid w:val="004803D2"/>
    <w:rsid w:val="0048052D"/>
    <w:rsid w:val="004808C8"/>
    <w:rsid w:val="00483717"/>
    <w:rsid w:val="00483F8D"/>
    <w:rsid w:val="00486A25"/>
    <w:rsid w:val="00487501"/>
    <w:rsid w:val="00487934"/>
    <w:rsid w:val="00490AE3"/>
    <w:rsid w:val="00490C20"/>
    <w:rsid w:val="00491347"/>
    <w:rsid w:val="00492BE1"/>
    <w:rsid w:val="00493E9A"/>
    <w:rsid w:val="00493F95"/>
    <w:rsid w:val="00494E8B"/>
    <w:rsid w:val="00494FFB"/>
    <w:rsid w:val="004967A2"/>
    <w:rsid w:val="0049765D"/>
    <w:rsid w:val="004A0484"/>
    <w:rsid w:val="004A06E8"/>
    <w:rsid w:val="004A0AE9"/>
    <w:rsid w:val="004A0CAF"/>
    <w:rsid w:val="004A10D0"/>
    <w:rsid w:val="004A21D8"/>
    <w:rsid w:val="004A31C3"/>
    <w:rsid w:val="004A3267"/>
    <w:rsid w:val="004A3B32"/>
    <w:rsid w:val="004A5416"/>
    <w:rsid w:val="004B0576"/>
    <w:rsid w:val="004B1A1E"/>
    <w:rsid w:val="004B368C"/>
    <w:rsid w:val="004B3933"/>
    <w:rsid w:val="004B40C6"/>
    <w:rsid w:val="004B42AB"/>
    <w:rsid w:val="004B44F0"/>
    <w:rsid w:val="004B4F5C"/>
    <w:rsid w:val="004B6425"/>
    <w:rsid w:val="004B6F05"/>
    <w:rsid w:val="004C17AE"/>
    <w:rsid w:val="004C2339"/>
    <w:rsid w:val="004C2C77"/>
    <w:rsid w:val="004C3846"/>
    <w:rsid w:val="004C3C92"/>
    <w:rsid w:val="004C58C0"/>
    <w:rsid w:val="004C6B40"/>
    <w:rsid w:val="004C6C61"/>
    <w:rsid w:val="004C6CBF"/>
    <w:rsid w:val="004D01D6"/>
    <w:rsid w:val="004D3030"/>
    <w:rsid w:val="004D53F2"/>
    <w:rsid w:val="004D5782"/>
    <w:rsid w:val="004D7B54"/>
    <w:rsid w:val="004E0E6F"/>
    <w:rsid w:val="004E1C00"/>
    <w:rsid w:val="004E2ADD"/>
    <w:rsid w:val="004E4758"/>
    <w:rsid w:val="004E4BC0"/>
    <w:rsid w:val="004E4CEB"/>
    <w:rsid w:val="004E5709"/>
    <w:rsid w:val="004E65CC"/>
    <w:rsid w:val="004F1098"/>
    <w:rsid w:val="004F127D"/>
    <w:rsid w:val="004F19E5"/>
    <w:rsid w:val="004F2C3C"/>
    <w:rsid w:val="004F3205"/>
    <w:rsid w:val="004F336E"/>
    <w:rsid w:val="004F34F6"/>
    <w:rsid w:val="004F35CD"/>
    <w:rsid w:val="004F3BB3"/>
    <w:rsid w:val="004F3CE4"/>
    <w:rsid w:val="004F4348"/>
    <w:rsid w:val="004F62D6"/>
    <w:rsid w:val="004F671A"/>
    <w:rsid w:val="004F6B85"/>
    <w:rsid w:val="005001EE"/>
    <w:rsid w:val="005014D2"/>
    <w:rsid w:val="00502F91"/>
    <w:rsid w:val="00504EE2"/>
    <w:rsid w:val="005078DC"/>
    <w:rsid w:val="00507B9D"/>
    <w:rsid w:val="0051099D"/>
    <w:rsid w:val="005118AC"/>
    <w:rsid w:val="00512BC7"/>
    <w:rsid w:val="00513516"/>
    <w:rsid w:val="0051393A"/>
    <w:rsid w:val="005140E0"/>
    <w:rsid w:val="005141A6"/>
    <w:rsid w:val="00514C98"/>
    <w:rsid w:val="00514D44"/>
    <w:rsid w:val="00514E1E"/>
    <w:rsid w:val="00516AEC"/>
    <w:rsid w:val="00517071"/>
    <w:rsid w:val="005172C0"/>
    <w:rsid w:val="005202BD"/>
    <w:rsid w:val="005230CC"/>
    <w:rsid w:val="005230CE"/>
    <w:rsid w:val="00523DBD"/>
    <w:rsid w:val="0052513D"/>
    <w:rsid w:val="00526296"/>
    <w:rsid w:val="00526889"/>
    <w:rsid w:val="00527214"/>
    <w:rsid w:val="00527336"/>
    <w:rsid w:val="00530645"/>
    <w:rsid w:val="00530C77"/>
    <w:rsid w:val="005312CC"/>
    <w:rsid w:val="00531A99"/>
    <w:rsid w:val="00531C18"/>
    <w:rsid w:val="0053335C"/>
    <w:rsid w:val="005335A4"/>
    <w:rsid w:val="00533A12"/>
    <w:rsid w:val="00533C4D"/>
    <w:rsid w:val="005345AC"/>
    <w:rsid w:val="0053464E"/>
    <w:rsid w:val="0053473A"/>
    <w:rsid w:val="0053544F"/>
    <w:rsid w:val="005358C2"/>
    <w:rsid w:val="00537EE0"/>
    <w:rsid w:val="0054119F"/>
    <w:rsid w:val="00541A97"/>
    <w:rsid w:val="00542213"/>
    <w:rsid w:val="00542395"/>
    <w:rsid w:val="005456AE"/>
    <w:rsid w:val="00545BFC"/>
    <w:rsid w:val="00547357"/>
    <w:rsid w:val="00547F1E"/>
    <w:rsid w:val="00550EF7"/>
    <w:rsid w:val="00551876"/>
    <w:rsid w:val="00552275"/>
    <w:rsid w:val="005531EF"/>
    <w:rsid w:val="00556405"/>
    <w:rsid w:val="00557141"/>
    <w:rsid w:val="00560A0C"/>
    <w:rsid w:val="0056285E"/>
    <w:rsid w:val="00562A39"/>
    <w:rsid w:val="00562D5C"/>
    <w:rsid w:val="00563C1F"/>
    <w:rsid w:val="00564BEB"/>
    <w:rsid w:val="00564E02"/>
    <w:rsid w:val="00564E49"/>
    <w:rsid w:val="00565398"/>
    <w:rsid w:val="00567EA1"/>
    <w:rsid w:val="005729DA"/>
    <w:rsid w:val="00572D80"/>
    <w:rsid w:val="00573AF1"/>
    <w:rsid w:val="005751DF"/>
    <w:rsid w:val="00580BB4"/>
    <w:rsid w:val="00581161"/>
    <w:rsid w:val="00581352"/>
    <w:rsid w:val="005819F7"/>
    <w:rsid w:val="00582078"/>
    <w:rsid w:val="005827F1"/>
    <w:rsid w:val="00583591"/>
    <w:rsid w:val="00583A37"/>
    <w:rsid w:val="00583F1E"/>
    <w:rsid w:val="00585E5E"/>
    <w:rsid w:val="005870EF"/>
    <w:rsid w:val="0058737A"/>
    <w:rsid w:val="00590158"/>
    <w:rsid w:val="005933AE"/>
    <w:rsid w:val="00595DA8"/>
    <w:rsid w:val="0059647A"/>
    <w:rsid w:val="005971D6"/>
    <w:rsid w:val="00597474"/>
    <w:rsid w:val="00597E37"/>
    <w:rsid w:val="005A11BE"/>
    <w:rsid w:val="005A2045"/>
    <w:rsid w:val="005A2F20"/>
    <w:rsid w:val="005A3289"/>
    <w:rsid w:val="005A57FE"/>
    <w:rsid w:val="005A65A8"/>
    <w:rsid w:val="005B032F"/>
    <w:rsid w:val="005B0DB1"/>
    <w:rsid w:val="005B1062"/>
    <w:rsid w:val="005B2B98"/>
    <w:rsid w:val="005B47E8"/>
    <w:rsid w:val="005B4A42"/>
    <w:rsid w:val="005B4D65"/>
    <w:rsid w:val="005B6194"/>
    <w:rsid w:val="005B6F86"/>
    <w:rsid w:val="005B7052"/>
    <w:rsid w:val="005B7DF7"/>
    <w:rsid w:val="005C2CEA"/>
    <w:rsid w:val="005C30E4"/>
    <w:rsid w:val="005C508E"/>
    <w:rsid w:val="005C5D09"/>
    <w:rsid w:val="005C651E"/>
    <w:rsid w:val="005C682D"/>
    <w:rsid w:val="005C7B56"/>
    <w:rsid w:val="005C7EB0"/>
    <w:rsid w:val="005D0794"/>
    <w:rsid w:val="005D18AB"/>
    <w:rsid w:val="005D22E7"/>
    <w:rsid w:val="005D35CC"/>
    <w:rsid w:val="005D3879"/>
    <w:rsid w:val="005D3A7B"/>
    <w:rsid w:val="005D46F2"/>
    <w:rsid w:val="005D6B51"/>
    <w:rsid w:val="005D6D59"/>
    <w:rsid w:val="005D7535"/>
    <w:rsid w:val="005D7D63"/>
    <w:rsid w:val="005D7D84"/>
    <w:rsid w:val="005E0C70"/>
    <w:rsid w:val="005E1421"/>
    <w:rsid w:val="005E15C6"/>
    <w:rsid w:val="005E3A7D"/>
    <w:rsid w:val="005E445D"/>
    <w:rsid w:val="005E6782"/>
    <w:rsid w:val="005E6E10"/>
    <w:rsid w:val="005E7AC9"/>
    <w:rsid w:val="005F0C2F"/>
    <w:rsid w:val="005F119F"/>
    <w:rsid w:val="005F15D9"/>
    <w:rsid w:val="005F1F40"/>
    <w:rsid w:val="005F2A5E"/>
    <w:rsid w:val="005F2BB2"/>
    <w:rsid w:val="005F2E5F"/>
    <w:rsid w:val="005F2FEA"/>
    <w:rsid w:val="005F3A4F"/>
    <w:rsid w:val="005F4122"/>
    <w:rsid w:val="005F4163"/>
    <w:rsid w:val="005F4D6B"/>
    <w:rsid w:val="005F530A"/>
    <w:rsid w:val="005F7297"/>
    <w:rsid w:val="005F76A0"/>
    <w:rsid w:val="0060021A"/>
    <w:rsid w:val="00601168"/>
    <w:rsid w:val="00601543"/>
    <w:rsid w:val="00601766"/>
    <w:rsid w:val="00601B8D"/>
    <w:rsid w:val="00602BCC"/>
    <w:rsid w:val="00603B93"/>
    <w:rsid w:val="00603D67"/>
    <w:rsid w:val="006044EF"/>
    <w:rsid w:val="00604562"/>
    <w:rsid w:val="0060528E"/>
    <w:rsid w:val="006055E2"/>
    <w:rsid w:val="0060689E"/>
    <w:rsid w:val="00607DA0"/>
    <w:rsid w:val="006109C4"/>
    <w:rsid w:val="00611161"/>
    <w:rsid w:val="00611DD7"/>
    <w:rsid w:val="00612585"/>
    <w:rsid w:val="006128C5"/>
    <w:rsid w:val="00612960"/>
    <w:rsid w:val="00612B9E"/>
    <w:rsid w:val="00612E69"/>
    <w:rsid w:val="00614063"/>
    <w:rsid w:val="0061431B"/>
    <w:rsid w:val="0061460E"/>
    <w:rsid w:val="00615B47"/>
    <w:rsid w:val="006169F7"/>
    <w:rsid w:val="00617C42"/>
    <w:rsid w:val="006200BB"/>
    <w:rsid w:val="00620BAE"/>
    <w:rsid w:val="00621943"/>
    <w:rsid w:val="00621CA9"/>
    <w:rsid w:val="00621D89"/>
    <w:rsid w:val="00623837"/>
    <w:rsid w:val="00623A9E"/>
    <w:rsid w:val="0062409B"/>
    <w:rsid w:val="006241D0"/>
    <w:rsid w:val="00624A2C"/>
    <w:rsid w:val="00626E12"/>
    <w:rsid w:val="006310A0"/>
    <w:rsid w:val="00631CEB"/>
    <w:rsid w:val="00631D76"/>
    <w:rsid w:val="00635A39"/>
    <w:rsid w:val="00635BBD"/>
    <w:rsid w:val="00635CC2"/>
    <w:rsid w:val="00636A61"/>
    <w:rsid w:val="00637BBE"/>
    <w:rsid w:val="00640085"/>
    <w:rsid w:val="00640968"/>
    <w:rsid w:val="00641733"/>
    <w:rsid w:val="00642669"/>
    <w:rsid w:val="0064367C"/>
    <w:rsid w:val="00644226"/>
    <w:rsid w:val="00644906"/>
    <w:rsid w:val="00645056"/>
    <w:rsid w:val="006450F4"/>
    <w:rsid w:val="00645A49"/>
    <w:rsid w:val="006463A2"/>
    <w:rsid w:val="00646BE1"/>
    <w:rsid w:val="006471A3"/>
    <w:rsid w:val="006504E4"/>
    <w:rsid w:val="0065083C"/>
    <w:rsid w:val="0065152F"/>
    <w:rsid w:val="00651791"/>
    <w:rsid w:val="00651D9B"/>
    <w:rsid w:val="0065304E"/>
    <w:rsid w:val="006537D6"/>
    <w:rsid w:val="00654B2D"/>
    <w:rsid w:val="006555D1"/>
    <w:rsid w:val="0065595C"/>
    <w:rsid w:val="006561DC"/>
    <w:rsid w:val="0065655F"/>
    <w:rsid w:val="00656A30"/>
    <w:rsid w:val="00657391"/>
    <w:rsid w:val="00657777"/>
    <w:rsid w:val="00657DA5"/>
    <w:rsid w:val="00661374"/>
    <w:rsid w:val="0066359B"/>
    <w:rsid w:val="006638F1"/>
    <w:rsid w:val="00663D7E"/>
    <w:rsid w:val="00665086"/>
    <w:rsid w:val="0066667C"/>
    <w:rsid w:val="00670B12"/>
    <w:rsid w:val="00670C43"/>
    <w:rsid w:val="006717FB"/>
    <w:rsid w:val="00671F3E"/>
    <w:rsid w:val="00672BD9"/>
    <w:rsid w:val="00672F88"/>
    <w:rsid w:val="00673448"/>
    <w:rsid w:val="00673EFD"/>
    <w:rsid w:val="00674CD3"/>
    <w:rsid w:val="0067583D"/>
    <w:rsid w:val="0067727B"/>
    <w:rsid w:val="006802E5"/>
    <w:rsid w:val="00680559"/>
    <w:rsid w:val="00680AB8"/>
    <w:rsid w:val="0068166D"/>
    <w:rsid w:val="00682938"/>
    <w:rsid w:val="00682BC6"/>
    <w:rsid w:val="00683003"/>
    <w:rsid w:val="0068332B"/>
    <w:rsid w:val="00683E00"/>
    <w:rsid w:val="00683EE2"/>
    <w:rsid w:val="006840B3"/>
    <w:rsid w:val="00684B68"/>
    <w:rsid w:val="00684E3E"/>
    <w:rsid w:val="00687833"/>
    <w:rsid w:val="006932CA"/>
    <w:rsid w:val="00693ADB"/>
    <w:rsid w:val="00693FC5"/>
    <w:rsid w:val="0069497E"/>
    <w:rsid w:val="0069587C"/>
    <w:rsid w:val="006963F9"/>
    <w:rsid w:val="006A014C"/>
    <w:rsid w:val="006A188F"/>
    <w:rsid w:val="006A3CDA"/>
    <w:rsid w:val="006A44E7"/>
    <w:rsid w:val="006A5FB2"/>
    <w:rsid w:val="006A604D"/>
    <w:rsid w:val="006A63C7"/>
    <w:rsid w:val="006A6F9A"/>
    <w:rsid w:val="006A7659"/>
    <w:rsid w:val="006A771E"/>
    <w:rsid w:val="006B0306"/>
    <w:rsid w:val="006B2304"/>
    <w:rsid w:val="006B2A0B"/>
    <w:rsid w:val="006B2CBD"/>
    <w:rsid w:val="006B3C2E"/>
    <w:rsid w:val="006B3E1D"/>
    <w:rsid w:val="006B42E4"/>
    <w:rsid w:val="006B5E09"/>
    <w:rsid w:val="006B7B96"/>
    <w:rsid w:val="006C04E8"/>
    <w:rsid w:val="006C12D6"/>
    <w:rsid w:val="006C14B6"/>
    <w:rsid w:val="006C2058"/>
    <w:rsid w:val="006C3CEE"/>
    <w:rsid w:val="006C523E"/>
    <w:rsid w:val="006C5368"/>
    <w:rsid w:val="006C58BC"/>
    <w:rsid w:val="006C78F6"/>
    <w:rsid w:val="006D051C"/>
    <w:rsid w:val="006D1827"/>
    <w:rsid w:val="006D1D62"/>
    <w:rsid w:val="006D1E21"/>
    <w:rsid w:val="006D28D3"/>
    <w:rsid w:val="006D2B23"/>
    <w:rsid w:val="006D3A0A"/>
    <w:rsid w:val="006D3DA1"/>
    <w:rsid w:val="006D45E5"/>
    <w:rsid w:val="006D55F3"/>
    <w:rsid w:val="006D7538"/>
    <w:rsid w:val="006D778C"/>
    <w:rsid w:val="006D79B8"/>
    <w:rsid w:val="006D7DEE"/>
    <w:rsid w:val="006E0040"/>
    <w:rsid w:val="006E147D"/>
    <w:rsid w:val="006E26D5"/>
    <w:rsid w:val="006E2F4A"/>
    <w:rsid w:val="006E39C5"/>
    <w:rsid w:val="006E440F"/>
    <w:rsid w:val="006E4A0C"/>
    <w:rsid w:val="006E5267"/>
    <w:rsid w:val="006E5581"/>
    <w:rsid w:val="006E5E9B"/>
    <w:rsid w:val="006E6FE0"/>
    <w:rsid w:val="006F0B3B"/>
    <w:rsid w:val="006F0F43"/>
    <w:rsid w:val="006F1E2B"/>
    <w:rsid w:val="006F3A36"/>
    <w:rsid w:val="006F3BD2"/>
    <w:rsid w:val="006F4D28"/>
    <w:rsid w:val="006F5649"/>
    <w:rsid w:val="006F60E8"/>
    <w:rsid w:val="006F6CB9"/>
    <w:rsid w:val="006F73AF"/>
    <w:rsid w:val="00701278"/>
    <w:rsid w:val="007014A7"/>
    <w:rsid w:val="007035D0"/>
    <w:rsid w:val="0070376C"/>
    <w:rsid w:val="00704B3C"/>
    <w:rsid w:val="00705E8A"/>
    <w:rsid w:val="007079B0"/>
    <w:rsid w:val="007079F6"/>
    <w:rsid w:val="00707AA9"/>
    <w:rsid w:val="00710A44"/>
    <w:rsid w:val="00710DAE"/>
    <w:rsid w:val="00711F4C"/>
    <w:rsid w:val="0071216A"/>
    <w:rsid w:val="00712CCD"/>
    <w:rsid w:val="0071381B"/>
    <w:rsid w:val="00713AB4"/>
    <w:rsid w:val="00714B50"/>
    <w:rsid w:val="007162D4"/>
    <w:rsid w:val="0071649F"/>
    <w:rsid w:val="00720E6F"/>
    <w:rsid w:val="0072207F"/>
    <w:rsid w:val="007225F0"/>
    <w:rsid w:val="00723979"/>
    <w:rsid w:val="00724319"/>
    <w:rsid w:val="007255BC"/>
    <w:rsid w:val="007274D0"/>
    <w:rsid w:val="00732180"/>
    <w:rsid w:val="00732A7B"/>
    <w:rsid w:val="00732E70"/>
    <w:rsid w:val="0073317A"/>
    <w:rsid w:val="0073343F"/>
    <w:rsid w:val="00733AF2"/>
    <w:rsid w:val="00734281"/>
    <w:rsid w:val="00734751"/>
    <w:rsid w:val="00735A2D"/>
    <w:rsid w:val="00737C09"/>
    <w:rsid w:val="00742964"/>
    <w:rsid w:val="00743553"/>
    <w:rsid w:val="00743C77"/>
    <w:rsid w:val="0074477E"/>
    <w:rsid w:val="00745573"/>
    <w:rsid w:val="0074566C"/>
    <w:rsid w:val="00745EDB"/>
    <w:rsid w:val="0074659B"/>
    <w:rsid w:val="00746A51"/>
    <w:rsid w:val="00750397"/>
    <w:rsid w:val="007513C0"/>
    <w:rsid w:val="00751410"/>
    <w:rsid w:val="00752219"/>
    <w:rsid w:val="00752C34"/>
    <w:rsid w:val="00753D78"/>
    <w:rsid w:val="00753F87"/>
    <w:rsid w:val="0075539D"/>
    <w:rsid w:val="00756176"/>
    <w:rsid w:val="007561F6"/>
    <w:rsid w:val="007601E1"/>
    <w:rsid w:val="00760CB0"/>
    <w:rsid w:val="00760CDC"/>
    <w:rsid w:val="007616E1"/>
    <w:rsid w:val="00761C0B"/>
    <w:rsid w:val="007642A9"/>
    <w:rsid w:val="007664D6"/>
    <w:rsid w:val="00766E30"/>
    <w:rsid w:val="0077248F"/>
    <w:rsid w:val="00772D16"/>
    <w:rsid w:val="00773488"/>
    <w:rsid w:val="00773D89"/>
    <w:rsid w:val="0077404F"/>
    <w:rsid w:val="00776203"/>
    <w:rsid w:val="00776AD1"/>
    <w:rsid w:val="00776AE7"/>
    <w:rsid w:val="00776C6A"/>
    <w:rsid w:val="00777618"/>
    <w:rsid w:val="00777E4B"/>
    <w:rsid w:val="007804F8"/>
    <w:rsid w:val="00780B30"/>
    <w:rsid w:val="00782DF3"/>
    <w:rsid w:val="00783C60"/>
    <w:rsid w:val="00784E5F"/>
    <w:rsid w:val="00785101"/>
    <w:rsid w:val="00786046"/>
    <w:rsid w:val="00786D4A"/>
    <w:rsid w:val="007938AD"/>
    <w:rsid w:val="00795D84"/>
    <w:rsid w:val="00796A2D"/>
    <w:rsid w:val="00796B5B"/>
    <w:rsid w:val="007A0857"/>
    <w:rsid w:val="007A1237"/>
    <w:rsid w:val="007A40CC"/>
    <w:rsid w:val="007A41F4"/>
    <w:rsid w:val="007A4B71"/>
    <w:rsid w:val="007A4EDA"/>
    <w:rsid w:val="007A58B5"/>
    <w:rsid w:val="007A5B89"/>
    <w:rsid w:val="007A6625"/>
    <w:rsid w:val="007A73AA"/>
    <w:rsid w:val="007A74FB"/>
    <w:rsid w:val="007A7D49"/>
    <w:rsid w:val="007B00C8"/>
    <w:rsid w:val="007B0B94"/>
    <w:rsid w:val="007B15D7"/>
    <w:rsid w:val="007B1CD5"/>
    <w:rsid w:val="007B4100"/>
    <w:rsid w:val="007B4205"/>
    <w:rsid w:val="007B70D2"/>
    <w:rsid w:val="007B74BD"/>
    <w:rsid w:val="007B7595"/>
    <w:rsid w:val="007B7A97"/>
    <w:rsid w:val="007B7BDA"/>
    <w:rsid w:val="007B7F71"/>
    <w:rsid w:val="007C0146"/>
    <w:rsid w:val="007C1A8F"/>
    <w:rsid w:val="007C28B6"/>
    <w:rsid w:val="007C32CE"/>
    <w:rsid w:val="007C3373"/>
    <w:rsid w:val="007C506B"/>
    <w:rsid w:val="007C51D1"/>
    <w:rsid w:val="007C62E1"/>
    <w:rsid w:val="007C7134"/>
    <w:rsid w:val="007D2DB3"/>
    <w:rsid w:val="007D4AF8"/>
    <w:rsid w:val="007D61D9"/>
    <w:rsid w:val="007D700C"/>
    <w:rsid w:val="007D7271"/>
    <w:rsid w:val="007D74A9"/>
    <w:rsid w:val="007D76E9"/>
    <w:rsid w:val="007D78A7"/>
    <w:rsid w:val="007D7A6B"/>
    <w:rsid w:val="007D7DEC"/>
    <w:rsid w:val="007D7E51"/>
    <w:rsid w:val="007D7E8E"/>
    <w:rsid w:val="007D7F81"/>
    <w:rsid w:val="007E0693"/>
    <w:rsid w:val="007E15DE"/>
    <w:rsid w:val="007E1F7D"/>
    <w:rsid w:val="007E27C5"/>
    <w:rsid w:val="007E3AEB"/>
    <w:rsid w:val="007E540D"/>
    <w:rsid w:val="007E5F89"/>
    <w:rsid w:val="007E6011"/>
    <w:rsid w:val="007E6C18"/>
    <w:rsid w:val="007E6CFC"/>
    <w:rsid w:val="007E7676"/>
    <w:rsid w:val="007F124B"/>
    <w:rsid w:val="007F2793"/>
    <w:rsid w:val="007F3574"/>
    <w:rsid w:val="007F43E4"/>
    <w:rsid w:val="007F459F"/>
    <w:rsid w:val="007F6E2F"/>
    <w:rsid w:val="007F7162"/>
    <w:rsid w:val="007F7DDF"/>
    <w:rsid w:val="0080001E"/>
    <w:rsid w:val="0080003E"/>
    <w:rsid w:val="008016DD"/>
    <w:rsid w:val="008021FC"/>
    <w:rsid w:val="00803115"/>
    <w:rsid w:val="008039D9"/>
    <w:rsid w:val="00805670"/>
    <w:rsid w:val="008056C4"/>
    <w:rsid w:val="00807486"/>
    <w:rsid w:val="008123A8"/>
    <w:rsid w:val="00812B9E"/>
    <w:rsid w:val="00814BF0"/>
    <w:rsid w:val="0081648D"/>
    <w:rsid w:val="008175BC"/>
    <w:rsid w:val="008175C3"/>
    <w:rsid w:val="0081799B"/>
    <w:rsid w:val="00817D24"/>
    <w:rsid w:val="00820B16"/>
    <w:rsid w:val="0082137A"/>
    <w:rsid w:val="00821E1A"/>
    <w:rsid w:val="00822236"/>
    <w:rsid w:val="00822583"/>
    <w:rsid w:val="00822591"/>
    <w:rsid w:val="008226B4"/>
    <w:rsid w:val="00822BAA"/>
    <w:rsid w:val="00824B67"/>
    <w:rsid w:val="00825478"/>
    <w:rsid w:val="00825B1E"/>
    <w:rsid w:val="00826BB9"/>
    <w:rsid w:val="008271F6"/>
    <w:rsid w:val="00827C44"/>
    <w:rsid w:val="00830672"/>
    <w:rsid w:val="00830E53"/>
    <w:rsid w:val="00831D10"/>
    <w:rsid w:val="00832548"/>
    <w:rsid w:val="00832D5E"/>
    <w:rsid w:val="0083455C"/>
    <w:rsid w:val="008348E9"/>
    <w:rsid w:val="00835C6B"/>
    <w:rsid w:val="008360C7"/>
    <w:rsid w:val="00837F18"/>
    <w:rsid w:val="00841671"/>
    <w:rsid w:val="00841BD4"/>
    <w:rsid w:val="00841C7D"/>
    <w:rsid w:val="00842507"/>
    <w:rsid w:val="00842850"/>
    <w:rsid w:val="00842A55"/>
    <w:rsid w:val="00842D4B"/>
    <w:rsid w:val="00842D61"/>
    <w:rsid w:val="00843134"/>
    <w:rsid w:val="00845109"/>
    <w:rsid w:val="00850348"/>
    <w:rsid w:val="00851E94"/>
    <w:rsid w:val="00852623"/>
    <w:rsid w:val="008533C9"/>
    <w:rsid w:val="0085347B"/>
    <w:rsid w:val="0085347C"/>
    <w:rsid w:val="008534CF"/>
    <w:rsid w:val="008547AA"/>
    <w:rsid w:val="00855DA7"/>
    <w:rsid w:val="00855F44"/>
    <w:rsid w:val="00856779"/>
    <w:rsid w:val="00856A09"/>
    <w:rsid w:val="008573B2"/>
    <w:rsid w:val="00860A56"/>
    <w:rsid w:val="00860CDD"/>
    <w:rsid w:val="0086103C"/>
    <w:rsid w:val="00861AAA"/>
    <w:rsid w:val="00861BD2"/>
    <w:rsid w:val="008629E5"/>
    <w:rsid w:val="0086532F"/>
    <w:rsid w:val="00865AA6"/>
    <w:rsid w:val="00866352"/>
    <w:rsid w:val="00866970"/>
    <w:rsid w:val="008703B6"/>
    <w:rsid w:val="00872364"/>
    <w:rsid w:val="00873482"/>
    <w:rsid w:val="008738AD"/>
    <w:rsid w:val="00873FAA"/>
    <w:rsid w:val="008740C2"/>
    <w:rsid w:val="00874758"/>
    <w:rsid w:val="00875505"/>
    <w:rsid w:val="00875F52"/>
    <w:rsid w:val="00876A3A"/>
    <w:rsid w:val="00876E69"/>
    <w:rsid w:val="008775F1"/>
    <w:rsid w:val="00877B55"/>
    <w:rsid w:val="0088034E"/>
    <w:rsid w:val="0088094A"/>
    <w:rsid w:val="00880E2D"/>
    <w:rsid w:val="008815C6"/>
    <w:rsid w:val="00881686"/>
    <w:rsid w:val="00881A2D"/>
    <w:rsid w:val="00881FE2"/>
    <w:rsid w:val="0088287C"/>
    <w:rsid w:val="00884C75"/>
    <w:rsid w:val="00885A39"/>
    <w:rsid w:val="00885CF1"/>
    <w:rsid w:val="00886206"/>
    <w:rsid w:val="00886B20"/>
    <w:rsid w:val="00887134"/>
    <w:rsid w:val="00887EC2"/>
    <w:rsid w:val="008905E1"/>
    <w:rsid w:val="00890883"/>
    <w:rsid w:val="008909B0"/>
    <w:rsid w:val="008916EC"/>
    <w:rsid w:val="00891AE7"/>
    <w:rsid w:val="00891C03"/>
    <w:rsid w:val="00892568"/>
    <w:rsid w:val="00892CDD"/>
    <w:rsid w:val="00893715"/>
    <w:rsid w:val="00893DBD"/>
    <w:rsid w:val="00894243"/>
    <w:rsid w:val="00894637"/>
    <w:rsid w:val="0089538C"/>
    <w:rsid w:val="00896DAB"/>
    <w:rsid w:val="00897868"/>
    <w:rsid w:val="008A086A"/>
    <w:rsid w:val="008A0E62"/>
    <w:rsid w:val="008A2C61"/>
    <w:rsid w:val="008A3B7E"/>
    <w:rsid w:val="008A4850"/>
    <w:rsid w:val="008A7052"/>
    <w:rsid w:val="008B02ED"/>
    <w:rsid w:val="008B22CE"/>
    <w:rsid w:val="008B2377"/>
    <w:rsid w:val="008B4901"/>
    <w:rsid w:val="008B4FCA"/>
    <w:rsid w:val="008B50AA"/>
    <w:rsid w:val="008B5599"/>
    <w:rsid w:val="008B5FA6"/>
    <w:rsid w:val="008B7FFC"/>
    <w:rsid w:val="008C049A"/>
    <w:rsid w:val="008C28C2"/>
    <w:rsid w:val="008C4204"/>
    <w:rsid w:val="008C518C"/>
    <w:rsid w:val="008C55CF"/>
    <w:rsid w:val="008C7B95"/>
    <w:rsid w:val="008D1202"/>
    <w:rsid w:val="008D18C4"/>
    <w:rsid w:val="008D19D6"/>
    <w:rsid w:val="008D1C8E"/>
    <w:rsid w:val="008D4AA0"/>
    <w:rsid w:val="008D77CD"/>
    <w:rsid w:val="008E0D5F"/>
    <w:rsid w:val="008E3543"/>
    <w:rsid w:val="008E61A6"/>
    <w:rsid w:val="008E667B"/>
    <w:rsid w:val="008E7B22"/>
    <w:rsid w:val="008E7B24"/>
    <w:rsid w:val="008F02AB"/>
    <w:rsid w:val="008F1C5F"/>
    <w:rsid w:val="008F2D60"/>
    <w:rsid w:val="008F349E"/>
    <w:rsid w:val="008F35F3"/>
    <w:rsid w:val="008F3DB1"/>
    <w:rsid w:val="008F4632"/>
    <w:rsid w:val="008F4AE9"/>
    <w:rsid w:val="008F4C28"/>
    <w:rsid w:val="008F50C3"/>
    <w:rsid w:val="008F5C2B"/>
    <w:rsid w:val="008F7BD6"/>
    <w:rsid w:val="009008FC"/>
    <w:rsid w:val="0090248F"/>
    <w:rsid w:val="009054FA"/>
    <w:rsid w:val="00905725"/>
    <w:rsid w:val="00907AFC"/>
    <w:rsid w:val="00907F39"/>
    <w:rsid w:val="00911AB3"/>
    <w:rsid w:val="0091267B"/>
    <w:rsid w:val="00912DE4"/>
    <w:rsid w:val="00913DDF"/>
    <w:rsid w:val="009144C1"/>
    <w:rsid w:val="00914BE9"/>
    <w:rsid w:val="00915F33"/>
    <w:rsid w:val="00917A6A"/>
    <w:rsid w:val="00917DEA"/>
    <w:rsid w:val="00920103"/>
    <w:rsid w:val="00920CED"/>
    <w:rsid w:val="0092109A"/>
    <w:rsid w:val="009210D8"/>
    <w:rsid w:val="00921A3E"/>
    <w:rsid w:val="00921D99"/>
    <w:rsid w:val="00922474"/>
    <w:rsid w:val="0092310D"/>
    <w:rsid w:val="0092435E"/>
    <w:rsid w:val="00925D53"/>
    <w:rsid w:val="009261AE"/>
    <w:rsid w:val="00926F3E"/>
    <w:rsid w:val="0092777F"/>
    <w:rsid w:val="00927C4B"/>
    <w:rsid w:val="0093077F"/>
    <w:rsid w:val="0093097D"/>
    <w:rsid w:val="00931371"/>
    <w:rsid w:val="00931A3E"/>
    <w:rsid w:val="00933011"/>
    <w:rsid w:val="00933143"/>
    <w:rsid w:val="00933A42"/>
    <w:rsid w:val="009350BA"/>
    <w:rsid w:val="009354E5"/>
    <w:rsid w:val="009364ED"/>
    <w:rsid w:val="00936B8C"/>
    <w:rsid w:val="0093725B"/>
    <w:rsid w:val="009407FB"/>
    <w:rsid w:val="00940D68"/>
    <w:rsid w:val="00941116"/>
    <w:rsid w:val="0094137A"/>
    <w:rsid w:val="00941B09"/>
    <w:rsid w:val="0094219D"/>
    <w:rsid w:val="00943158"/>
    <w:rsid w:val="0094333D"/>
    <w:rsid w:val="00943F66"/>
    <w:rsid w:val="00944618"/>
    <w:rsid w:val="00945816"/>
    <w:rsid w:val="00945DEE"/>
    <w:rsid w:val="00947D5E"/>
    <w:rsid w:val="00950062"/>
    <w:rsid w:val="009509AD"/>
    <w:rsid w:val="00950DAC"/>
    <w:rsid w:val="00952246"/>
    <w:rsid w:val="00952BAB"/>
    <w:rsid w:val="00953C12"/>
    <w:rsid w:val="009548BD"/>
    <w:rsid w:val="009561AA"/>
    <w:rsid w:val="00956A42"/>
    <w:rsid w:val="00957D04"/>
    <w:rsid w:val="00960987"/>
    <w:rsid w:val="00961818"/>
    <w:rsid w:val="00962BB9"/>
    <w:rsid w:val="00962F35"/>
    <w:rsid w:val="00963D5D"/>
    <w:rsid w:val="00964224"/>
    <w:rsid w:val="00966AC6"/>
    <w:rsid w:val="0096707B"/>
    <w:rsid w:val="00970431"/>
    <w:rsid w:val="0097049A"/>
    <w:rsid w:val="00970ED3"/>
    <w:rsid w:val="00971F48"/>
    <w:rsid w:val="00971FB8"/>
    <w:rsid w:val="009724C0"/>
    <w:rsid w:val="00972D56"/>
    <w:rsid w:val="00972ED1"/>
    <w:rsid w:val="00973152"/>
    <w:rsid w:val="00973A38"/>
    <w:rsid w:val="00973DC3"/>
    <w:rsid w:val="0097431B"/>
    <w:rsid w:val="00974C64"/>
    <w:rsid w:val="00975D74"/>
    <w:rsid w:val="0097655A"/>
    <w:rsid w:val="009769B6"/>
    <w:rsid w:val="00977520"/>
    <w:rsid w:val="00977ECC"/>
    <w:rsid w:val="009800B4"/>
    <w:rsid w:val="0098090C"/>
    <w:rsid w:val="009824B8"/>
    <w:rsid w:val="00983953"/>
    <w:rsid w:val="00983E19"/>
    <w:rsid w:val="00985EC6"/>
    <w:rsid w:val="00986912"/>
    <w:rsid w:val="00987ED4"/>
    <w:rsid w:val="009910D9"/>
    <w:rsid w:val="009911F4"/>
    <w:rsid w:val="00992686"/>
    <w:rsid w:val="00994597"/>
    <w:rsid w:val="00994F22"/>
    <w:rsid w:val="009962E6"/>
    <w:rsid w:val="00996938"/>
    <w:rsid w:val="00996C4C"/>
    <w:rsid w:val="009A1DF3"/>
    <w:rsid w:val="009A5433"/>
    <w:rsid w:val="009A5901"/>
    <w:rsid w:val="009A6ED1"/>
    <w:rsid w:val="009B1C76"/>
    <w:rsid w:val="009B1E88"/>
    <w:rsid w:val="009B3C1B"/>
    <w:rsid w:val="009B58D0"/>
    <w:rsid w:val="009B5923"/>
    <w:rsid w:val="009B5975"/>
    <w:rsid w:val="009B59C4"/>
    <w:rsid w:val="009B6351"/>
    <w:rsid w:val="009B6364"/>
    <w:rsid w:val="009B6760"/>
    <w:rsid w:val="009B7562"/>
    <w:rsid w:val="009B75D3"/>
    <w:rsid w:val="009B7AB4"/>
    <w:rsid w:val="009B7AFF"/>
    <w:rsid w:val="009C12BD"/>
    <w:rsid w:val="009C1B99"/>
    <w:rsid w:val="009C2073"/>
    <w:rsid w:val="009C29DE"/>
    <w:rsid w:val="009C2C24"/>
    <w:rsid w:val="009C35E2"/>
    <w:rsid w:val="009C3DB8"/>
    <w:rsid w:val="009C3DD8"/>
    <w:rsid w:val="009C3FE2"/>
    <w:rsid w:val="009C3FE6"/>
    <w:rsid w:val="009C4D10"/>
    <w:rsid w:val="009C7767"/>
    <w:rsid w:val="009D14B8"/>
    <w:rsid w:val="009D2F62"/>
    <w:rsid w:val="009D2F82"/>
    <w:rsid w:val="009D3B1B"/>
    <w:rsid w:val="009D429F"/>
    <w:rsid w:val="009D5A5B"/>
    <w:rsid w:val="009D7DA0"/>
    <w:rsid w:val="009E06F0"/>
    <w:rsid w:val="009E07F4"/>
    <w:rsid w:val="009E09D4"/>
    <w:rsid w:val="009E1C34"/>
    <w:rsid w:val="009E1F03"/>
    <w:rsid w:val="009E213D"/>
    <w:rsid w:val="009E2E40"/>
    <w:rsid w:val="009E3A2F"/>
    <w:rsid w:val="009E4EDB"/>
    <w:rsid w:val="009E517E"/>
    <w:rsid w:val="009E6997"/>
    <w:rsid w:val="009F0774"/>
    <w:rsid w:val="009F11BC"/>
    <w:rsid w:val="009F1746"/>
    <w:rsid w:val="009F2EFB"/>
    <w:rsid w:val="009F350D"/>
    <w:rsid w:val="009F3E08"/>
    <w:rsid w:val="009F4452"/>
    <w:rsid w:val="009F6CE8"/>
    <w:rsid w:val="009F76E4"/>
    <w:rsid w:val="00A00C77"/>
    <w:rsid w:val="00A017C2"/>
    <w:rsid w:val="00A0312D"/>
    <w:rsid w:val="00A04128"/>
    <w:rsid w:val="00A05579"/>
    <w:rsid w:val="00A0644D"/>
    <w:rsid w:val="00A066C3"/>
    <w:rsid w:val="00A07CA3"/>
    <w:rsid w:val="00A10051"/>
    <w:rsid w:val="00A11DF8"/>
    <w:rsid w:val="00A12402"/>
    <w:rsid w:val="00A1264F"/>
    <w:rsid w:val="00A12BE1"/>
    <w:rsid w:val="00A13026"/>
    <w:rsid w:val="00A137EF"/>
    <w:rsid w:val="00A13AE0"/>
    <w:rsid w:val="00A13F2C"/>
    <w:rsid w:val="00A14DC5"/>
    <w:rsid w:val="00A152E2"/>
    <w:rsid w:val="00A156E9"/>
    <w:rsid w:val="00A15EE3"/>
    <w:rsid w:val="00A178DD"/>
    <w:rsid w:val="00A202A0"/>
    <w:rsid w:val="00A21C7A"/>
    <w:rsid w:val="00A22600"/>
    <w:rsid w:val="00A22E25"/>
    <w:rsid w:val="00A249BE"/>
    <w:rsid w:val="00A24B11"/>
    <w:rsid w:val="00A25882"/>
    <w:rsid w:val="00A25D3F"/>
    <w:rsid w:val="00A26496"/>
    <w:rsid w:val="00A27F42"/>
    <w:rsid w:val="00A3079F"/>
    <w:rsid w:val="00A31462"/>
    <w:rsid w:val="00A3423E"/>
    <w:rsid w:val="00A35114"/>
    <w:rsid w:val="00A358C9"/>
    <w:rsid w:val="00A36772"/>
    <w:rsid w:val="00A37098"/>
    <w:rsid w:val="00A40D0E"/>
    <w:rsid w:val="00A417DF"/>
    <w:rsid w:val="00A4221D"/>
    <w:rsid w:val="00A42E0C"/>
    <w:rsid w:val="00A42FB4"/>
    <w:rsid w:val="00A4404E"/>
    <w:rsid w:val="00A44062"/>
    <w:rsid w:val="00A4441E"/>
    <w:rsid w:val="00A44ED6"/>
    <w:rsid w:val="00A46E45"/>
    <w:rsid w:val="00A47BE6"/>
    <w:rsid w:val="00A51864"/>
    <w:rsid w:val="00A51EF5"/>
    <w:rsid w:val="00A532DE"/>
    <w:rsid w:val="00A538AE"/>
    <w:rsid w:val="00A544CC"/>
    <w:rsid w:val="00A544E8"/>
    <w:rsid w:val="00A54CF2"/>
    <w:rsid w:val="00A55D2D"/>
    <w:rsid w:val="00A56B94"/>
    <w:rsid w:val="00A56CA3"/>
    <w:rsid w:val="00A576F5"/>
    <w:rsid w:val="00A578D4"/>
    <w:rsid w:val="00A60466"/>
    <w:rsid w:val="00A60706"/>
    <w:rsid w:val="00A62ECD"/>
    <w:rsid w:val="00A63DC0"/>
    <w:rsid w:val="00A63F01"/>
    <w:rsid w:val="00A6490B"/>
    <w:rsid w:val="00A658F2"/>
    <w:rsid w:val="00A6590B"/>
    <w:rsid w:val="00A67058"/>
    <w:rsid w:val="00A70566"/>
    <w:rsid w:val="00A7189F"/>
    <w:rsid w:val="00A73344"/>
    <w:rsid w:val="00A73884"/>
    <w:rsid w:val="00A7390A"/>
    <w:rsid w:val="00A73DF3"/>
    <w:rsid w:val="00A7465D"/>
    <w:rsid w:val="00A75A75"/>
    <w:rsid w:val="00A76237"/>
    <w:rsid w:val="00A762F6"/>
    <w:rsid w:val="00A77E89"/>
    <w:rsid w:val="00A819B4"/>
    <w:rsid w:val="00A822C8"/>
    <w:rsid w:val="00A8240A"/>
    <w:rsid w:val="00A82641"/>
    <w:rsid w:val="00A8394A"/>
    <w:rsid w:val="00A845A3"/>
    <w:rsid w:val="00A851A1"/>
    <w:rsid w:val="00A9024B"/>
    <w:rsid w:val="00A90939"/>
    <w:rsid w:val="00A911E9"/>
    <w:rsid w:val="00A91821"/>
    <w:rsid w:val="00A92297"/>
    <w:rsid w:val="00A92848"/>
    <w:rsid w:val="00A92942"/>
    <w:rsid w:val="00A92976"/>
    <w:rsid w:val="00A93127"/>
    <w:rsid w:val="00A93338"/>
    <w:rsid w:val="00A9469A"/>
    <w:rsid w:val="00A94C2B"/>
    <w:rsid w:val="00A9501E"/>
    <w:rsid w:val="00A95034"/>
    <w:rsid w:val="00A9645D"/>
    <w:rsid w:val="00A964D6"/>
    <w:rsid w:val="00A96AE5"/>
    <w:rsid w:val="00A970CD"/>
    <w:rsid w:val="00A9783D"/>
    <w:rsid w:val="00AA08BD"/>
    <w:rsid w:val="00AA17AF"/>
    <w:rsid w:val="00AA2CAA"/>
    <w:rsid w:val="00AA58A0"/>
    <w:rsid w:val="00AA644C"/>
    <w:rsid w:val="00AA76BD"/>
    <w:rsid w:val="00AA7C0E"/>
    <w:rsid w:val="00AA7EFC"/>
    <w:rsid w:val="00AB0BB3"/>
    <w:rsid w:val="00AB2013"/>
    <w:rsid w:val="00AB2F86"/>
    <w:rsid w:val="00AB3E71"/>
    <w:rsid w:val="00AB431B"/>
    <w:rsid w:val="00AB5039"/>
    <w:rsid w:val="00AB5867"/>
    <w:rsid w:val="00AB750C"/>
    <w:rsid w:val="00AC182E"/>
    <w:rsid w:val="00AC3F46"/>
    <w:rsid w:val="00AC44A0"/>
    <w:rsid w:val="00AC5215"/>
    <w:rsid w:val="00AC5CF9"/>
    <w:rsid w:val="00AC5E9C"/>
    <w:rsid w:val="00AC61A7"/>
    <w:rsid w:val="00AC7AE8"/>
    <w:rsid w:val="00AD166D"/>
    <w:rsid w:val="00AD35BD"/>
    <w:rsid w:val="00AD51A5"/>
    <w:rsid w:val="00AD5F46"/>
    <w:rsid w:val="00AD63AA"/>
    <w:rsid w:val="00AD7CEE"/>
    <w:rsid w:val="00AE0638"/>
    <w:rsid w:val="00AE06C5"/>
    <w:rsid w:val="00AE0756"/>
    <w:rsid w:val="00AE0945"/>
    <w:rsid w:val="00AE112C"/>
    <w:rsid w:val="00AE208D"/>
    <w:rsid w:val="00AE28C5"/>
    <w:rsid w:val="00AE68C9"/>
    <w:rsid w:val="00AE777B"/>
    <w:rsid w:val="00AF109C"/>
    <w:rsid w:val="00AF1187"/>
    <w:rsid w:val="00AF1349"/>
    <w:rsid w:val="00AF1E3E"/>
    <w:rsid w:val="00AF2445"/>
    <w:rsid w:val="00AF3706"/>
    <w:rsid w:val="00AF4F06"/>
    <w:rsid w:val="00AF5229"/>
    <w:rsid w:val="00AF5F00"/>
    <w:rsid w:val="00AF6CD7"/>
    <w:rsid w:val="00B00A6C"/>
    <w:rsid w:val="00B00B4E"/>
    <w:rsid w:val="00B00DBD"/>
    <w:rsid w:val="00B00DEC"/>
    <w:rsid w:val="00B032D3"/>
    <w:rsid w:val="00B05819"/>
    <w:rsid w:val="00B06D6F"/>
    <w:rsid w:val="00B07DE8"/>
    <w:rsid w:val="00B07F3A"/>
    <w:rsid w:val="00B109CD"/>
    <w:rsid w:val="00B1125D"/>
    <w:rsid w:val="00B1149B"/>
    <w:rsid w:val="00B114C0"/>
    <w:rsid w:val="00B11933"/>
    <w:rsid w:val="00B11EE2"/>
    <w:rsid w:val="00B12E12"/>
    <w:rsid w:val="00B14EA5"/>
    <w:rsid w:val="00B15032"/>
    <w:rsid w:val="00B16453"/>
    <w:rsid w:val="00B173D6"/>
    <w:rsid w:val="00B202F7"/>
    <w:rsid w:val="00B20ACA"/>
    <w:rsid w:val="00B20FBC"/>
    <w:rsid w:val="00B222DB"/>
    <w:rsid w:val="00B223BB"/>
    <w:rsid w:val="00B224D7"/>
    <w:rsid w:val="00B22634"/>
    <w:rsid w:val="00B22A1B"/>
    <w:rsid w:val="00B23DBE"/>
    <w:rsid w:val="00B2462C"/>
    <w:rsid w:val="00B25685"/>
    <w:rsid w:val="00B257AF"/>
    <w:rsid w:val="00B25A99"/>
    <w:rsid w:val="00B30169"/>
    <w:rsid w:val="00B305FC"/>
    <w:rsid w:val="00B31B9B"/>
    <w:rsid w:val="00B32197"/>
    <w:rsid w:val="00B322CC"/>
    <w:rsid w:val="00B322D1"/>
    <w:rsid w:val="00B328CD"/>
    <w:rsid w:val="00B34896"/>
    <w:rsid w:val="00B353B4"/>
    <w:rsid w:val="00B365C8"/>
    <w:rsid w:val="00B373B9"/>
    <w:rsid w:val="00B4119C"/>
    <w:rsid w:val="00B416F9"/>
    <w:rsid w:val="00B429F6"/>
    <w:rsid w:val="00B4391F"/>
    <w:rsid w:val="00B4401D"/>
    <w:rsid w:val="00B45C5B"/>
    <w:rsid w:val="00B46BAA"/>
    <w:rsid w:val="00B5030E"/>
    <w:rsid w:val="00B51A64"/>
    <w:rsid w:val="00B52C35"/>
    <w:rsid w:val="00B52FEC"/>
    <w:rsid w:val="00B53543"/>
    <w:rsid w:val="00B53A90"/>
    <w:rsid w:val="00B53BED"/>
    <w:rsid w:val="00B5565D"/>
    <w:rsid w:val="00B5659A"/>
    <w:rsid w:val="00B574FF"/>
    <w:rsid w:val="00B60EFC"/>
    <w:rsid w:val="00B61D15"/>
    <w:rsid w:val="00B61D7F"/>
    <w:rsid w:val="00B6276C"/>
    <w:rsid w:val="00B638A0"/>
    <w:rsid w:val="00B64458"/>
    <w:rsid w:val="00B648AE"/>
    <w:rsid w:val="00B64A92"/>
    <w:rsid w:val="00B64B42"/>
    <w:rsid w:val="00B64E62"/>
    <w:rsid w:val="00B651F8"/>
    <w:rsid w:val="00B65289"/>
    <w:rsid w:val="00B6550C"/>
    <w:rsid w:val="00B66F26"/>
    <w:rsid w:val="00B67548"/>
    <w:rsid w:val="00B7167E"/>
    <w:rsid w:val="00B71875"/>
    <w:rsid w:val="00B73EA6"/>
    <w:rsid w:val="00B75369"/>
    <w:rsid w:val="00B75655"/>
    <w:rsid w:val="00B766FE"/>
    <w:rsid w:val="00B768E4"/>
    <w:rsid w:val="00B76F80"/>
    <w:rsid w:val="00B77085"/>
    <w:rsid w:val="00B7731B"/>
    <w:rsid w:val="00B80722"/>
    <w:rsid w:val="00B82AD8"/>
    <w:rsid w:val="00B8308B"/>
    <w:rsid w:val="00B8367A"/>
    <w:rsid w:val="00B844B3"/>
    <w:rsid w:val="00B85F13"/>
    <w:rsid w:val="00B8696C"/>
    <w:rsid w:val="00B86B64"/>
    <w:rsid w:val="00B90124"/>
    <w:rsid w:val="00B91011"/>
    <w:rsid w:val="00B91318"/>
    <w:rsid w:val="00B91964"/>
    <w:rsid w:val="00B92042"/>
    <w:rsid w:val="00B92824"/>
    <w:rsid w:val="00B934AF"/>
    <w:rsid w:val="00B943EF"/>
    <w:rsid w:val="00B948B6"/>
    <w:rsid w:val="00B9500C"/>
    <w:rsid w:val="00B953FC"/>
    <w:rsid w:val="00B96F28"/>
    <w:rsid w:val="00BA0E13"/>
    <w:rsid w:val="00BA144A"/>
    <w:rsid w:val="00BA2E2F"/>
    <w:rsid w:val="00BA42A0"/>
    <w:rsid w:val="00BA481C"/>
    <w:rsid w:val="00BA48FD"/>
    <w:rsid w:val="00BA5B92"/>
    <w:rsid w:val="00BA5DDB"/>
    <w:rsid w:val="00BB0B1F"/>
    <w:rsid w:val="00BB0B76"/>
    <w:rsid w:val="00BB161E"/>
    <w:rsid w:val="00BB223B"/>
    <w:rsid w:val="00BB235F"/>
    <w:rsid w:val="00BB29F5"/>
    <w:rsid w:val="00BB2FEA"/>
    <w:rsid w:val="00BB4012"/>
    <w:rsid w:val="00BB569C"/>
    <w:rsid w:val="00BB63EA"/>
    <w:rsid w:val="00BB6541"/>
    <w:rsid w:val="00BB68EB"/>
    <w:rsid w:val="00BB6C2A"/>
    <w:rsid w:val="00BB767D"/>
    <w:rsid w:val="00BB7D2F"/>
    <w:rsid w:val="00BC054B"/>
    <w:rsid w:val="00BC2093"/>
    <w:rsid w:val="00BC2392"/>
    <w:rsid w:val="00BC49C0"/>
    <w:rsid w:val="00BC5A57"/>
    <w:rsid w:val="00BC6A67"/>
    <w:rsid w:val="00BC7536"/>
    <w:rsid w:val="00BD11B8"/>
    <w:rsid w:val="00BD1836"/>
    <w:rsid w:val="00BD27D7"/>
    <w:rsid w:val="00BD2DC3"/>
    <w:rsid w:val="00BD4F40"/>
    <w:rsid w:val="00BD6168"/>
    <w:rsid w:val="00BD62EA"/>
    <w:rsid w:val="00BD6793"/>
    <w:rsid w:val="00BD69BF"/>
    <w:rsid w:val="00BD6F99"/>
    <w:rsid w:val="00BE04AA"/>
    <w:rsid w:val="00BE17EB"/>
    <w:rsid w:val="00BE2358"/>
    <w:rsid w:val="00BE2C36"/>
    <w:rsid w:val="00BE4FFF"/>
    <w:rsid w:val="00BE5159"/>
    <w:rsid w:val="00BE58A6"/>
    <w:rsid w:val="00BE6009"/>
    <w:rsid w:val="00BE625B"/>
    <w:rsid w:val="00BE652C"/>
    <w:rsid w:val="00BE7017"/>
    <w:rsid w:val="00BE7BD4"/>
    <w:rsid w:val="00BF0149"/>
    <w:rsid w:val="00BF0DA3"/>
    <w:rsid w:val="00BF0FDA"/>
    <w:rsid w:val="00BF2277"/>
    <w:rsid w:val="00BF232C"/>
    <w:rsid w:val="00BF2E13"/>
    <w:rsid w:val="00BF3213"/>
    <w:rsid w:val="00BF4C79"/>
    <w:rsid w:val="00BF5DC2"/>
    <w:rsid w:val="00BF6F6A"/>
    <w:rsid w:val="00BF7543"/>
    <w:rsid w:val="00C005AA"/>
    <w:rsid w:val="00C0168F"/>
    <w:rsid w:val="00C01B4A"/>
    <w:rsid w:val="00C01D4A"/>
    <w:rsid w:val="00C025E5"/>
    <w:rsid w:val="00C045E6"/>
    <w:rsid w:val="00C05720"/>
    <w:rsid w:val="00C05F1B"/>
    <w:rsid w:val="00C0626F"/>
    <w:rsid w:val="00C0695D"/>
    <w:rsid w:val="00C06C7F"/>
    <w:rsid w:val="00C103B5"/>
    <w:rsid w:val="00C10B24"/>
    <w:rsid w:val="00C12B3B"/>
    <w:rsid w:val="00C14AF1"/>
    <w:rsid w:val="00C155A4"/>
    <w:rsid w:val="00C1576A"/>
    <w:rsid w:val="00C1643E"/>
    <w:rsid w:val="00C1671F"/>
    <w:rsid w:val="00C17680"/>
    <w:rsid w:val="00C17ABB"/>
    <w:rsid w:val="00C21711"/>
    <w:rsid w:val="00C22FCA"/>
    <w:rsid w:val="00C23B93"/>
    <w:rsid w:val="00C24263"/>
    <w:rsid w:val="00C25ECB"/>
    <w:rsid w:val="00C26CED"/>
    <w:rsid w:val="00C27199"/>
    <w:rsid w:val="00C27CD7"/>
    <w:rsid w:val="00C3044A"/>
    <w:rsid w:val="00C31BBA"/>
    <w:rsid w:val="00C33D85"/>
    <w:rsid w:val="00C33ED3"/>
    <w:rsid w:val="00C35057"/>
    <w:rsid w:val="00C35DFC"/>
    <w:rsid w:val="00C37165"/>
    <w:rsid w:val="00C375AD"/>
    <w:rsid w:val="00C37794"/>
    <w:rsid w:val="00C37DB0"/>
    <w:rsid w:val="00C41229"/>
    <w:rsid w:val="00C42ED7"/>
    <w:rsid w:val="00C434C7"/>
    <w:rsid w:val="00C44417"/>
    <w:rsid w:val="00C44BE6"/>
    <w:rsid w:val="00C462EF"/>
    <w:rsid w:val="00C46B21"/>
    <w:rsid w:val="00C5055A"/>
    <w:rsid w:val="00C50A12"/>
    <w:rsid w:val="00C510EF"/>
    <w:rsid w:val="00C5244D"/>
    <w:rsid w:val="00C52E0B"/>
    <w:rsid w:val="00C52F03"/>
    <w:rsid w:val="00C52F17"/>
    <w:rsid w:val="00C52F5A"/>
    <w:rsid w:val="00C5458B"/>
    <w:rsid w:val="00C54B70"/>
    <w:rsid w:val="00C5536F"/>
    <w:rsid w:val="00C55642"/>
    <w:rsid w:val="00C5596A"/>
    <w:rsid w:val="00C55D40"/>
    <w:rsid w:val="00C56061"/>
    <w:rsid w:val="00C57768"/>
    <w:rsid w:val="00C57BF7"/>
    <w:rsid w:val="00C60DDF"/>
    <w:rsid w:val="00C6163B"/>
    <w:rsid w:val="00C65D72"/>
    <w:rsid w:val="00C65F86"/>
    <w:rsid w:val="00C6618A"/>
    <w:rsid w:val="00C70AEE"/>
    <w:rsid w:val="00C715DB"/>
    <w:rsid w:val="00C71DE7"/>
    <w:rsid w:val="00C72553"/>
    <w:rsid w:val="00C729CD"/>
    <w:rsid w:val="00C72A39"/>
    <w:rsid w:val="00C73741"/>
    <w:rsid w:val="00C73CBB"/>
    <w:rsid w:val="00C740DD"/>
    <w:rsid w:val="00C74285"/>
    <w:rsid w:val="00C74FB5"/>
    <w:rsid w:val="00C75632"/>
    <w:rsid w:val="00C76D09"/>
    <w:rsid w:val="00C77745"/>
    <w:rsid w:val="00C77D24"/>
    <w:rsid w:val="00C81831"/>
    <w:rsid w:val="00C81C27"/>
    <w:rsid w:val="00C823B9"/>
    <w:rsid w:val="00C84447"/>
    <w:rsid w:val="00C84B85"/>
    <w:rsid w:val="00C85D3B"/>
    <w:rsid w:val="00C86BA3"/>
    <w:rsid w:val="00C870F1"/>
    <w:rsid w:val="00C873C5"/>
    <w:rsid w:val="00C90040"/>
    <w:rsid w:val="00C90C33"/>
    <w:rsid w:val="00C911E5"/>
    <w:rsid w:val="00C91AA7"/>
    <w:rsid w:val="00C91C48"/>
    <w:rsid w:val="00C92004"/>
    <w:rsid w:val="00C92D54"/>
    <w:rsid w:val="00C93128"/>
    <w:rsid w:val="00C93EBF"/>
    <w:rsid w:val="00C94179"/>
    <w:rsid w:val="00C9418F"/>
    <w:rsid w:val="00C94C3F"/>
    <w:rsid w:val="00C95566"/>
    <w:rsid w:val="00C96EBD"/>
    <w:rsid w:val="00CA0B7C"/>
    <w:rsid w:val="00CA10CC"/>
    <w:rsid w:val="00CA1658"/>
    <w:rsid w:val="00CA1DB9"/>
    <w:rsid w:val="00CA42AB"/>
    <w:rsid w:val="00CA7BC3"/>
    <w:rsid w:val="00CA7BF2"/>
    <w:rsid w:val="00CB001C"/>
    <w:rsid w:val="00CB06B1"/>
    <w:rsid w:val="00CB0EBC"/>
    <w:rsid w:val="00CB1185"/>
    <w:rsid w:val="00CB11B4"/>
    <w:rsid w:val="00CB12D8"/>
    <w:rsid w:val="00CB2B30"/>
    <w:rsid w:val="00CB2B89"/>
    <w:rsid w:val="00CB3275"/>
    <w:rsid w:val="00CB3C9C"/>
    <w:rsid w:val="00CB3EAE"/>
    <w:rsid w:val="00CB5B01"/>
    <w:rsid w:val="00CB644D"/>
    <w:rsid w:val="00CB7009"/>
    <w:rsid w:val="00CB7127"/>
    <w:rsid w:val="00CB77E3"/>
    <w:rsid w:val="00CC0139"/>
    <w:rsid w:val="00CC07EE"/>
    <w:rsid w:val="00CC08BA"/>
    <w:rsid w:val="00CC198A"/>
    <w:rsid w:val="00CC2669"/>
    <w:rsid w:val="00CC2D2F"/>
    <w:rsid w:val="00CC325E"/>
    <w:rsid w:val="00CC550F"/>
    <w:rsid w:val="00CC57BD"/>
    <w:rsid w:val="00CC5AB1"/>
    <w:rsid w:val="00CC5BA7"/>
    <w:rsid w:val="00CC6DAF"/>
    <w:rsid w:val="00CC6F54"/>
    <w:rsid w:val="00CC76F4"/>
    <w:rsid w:val="00CC7A22"/>
    <w:rsid w:val="00CD03C0"/>
    <w:rsid w:val="00CD0715"/>
    <w:rsid w:val="00CD0DBB"/>
    <w:rsid w:val="00CD10B6"/>
    <w:rsid w:val="00CD1236"/>
    <w:rsid w:val="00CD37C3"/>
    <w:rsid w:val="00CD3853"/>
    <w:rsid w:val="00CD4831"/>
    <w:rsid w:val="00CD5BBB"/>
    <w:rsid w:val="00CD646F"/>
    <w:rsid w:val="00CD6ADA"/>
    <w:rsid w:val="00CD75B7"/>
    <w:rsid w:val="00CD79D2"/>
    <w:rsid w:val="00CD79FF"/>
    <w:rsid w:val="00CE0102"/>
    <w:rsid w:val="00CE2B2A"/>
    <w:rsid w:val="00CE2F5D"/>
    <w:rsid w:val="00CE34A3"/>
    <w:rsid w:val="00CE363B"/>
    <w:rsid w:val="00CE3B70"/>
    <w:rsid w:val="00CE4845"/>
    <w:rsid w:val="00CE543F"/>
    <w:rsid w:val="00CE5B2D"/>
    <w:rsid w:val="00CE5D03"/>
    <w:rsid w:val="00CE6504"/>
    <w:rsid w:val="00CE67EF"/>
    <w:rsid w:val="00CE7852"/>
    <w:rsid w:val="00CE78FB"/>
    <w:rsid w:val="00CE7CB6"/>
    <w:rsid w:val="00CE7D7F"/>
    <w:rsid w:val="00CF1096"/>
    <w:rsid w:val="00CF2437"/>
    <w:rsid w:val="00CF3C84"/>
    <w:rsid w:val="00CF551F"/>
    <w:rsid w:val="00CF5E1C"/>
    <w:rsid w:val="00CF5FED"/>
    <w:rsid w:val="00CF641A"/>
    <w:rsid w:val="00CF6616"/>
    <w:rsid w:val="00CF6A84"/>
    <w:rsid w:val="00CF717D"/>
    <w:rsid w:val="00D00920"/>
    <w:rsid w:val="00D0178B"/>
    <w:rsid w:val="00D01857"/>
    <w:rsid w:val="00D036B6"/>
    <w:rsid w:val="00D03F60"/>
    <w:rsid w:val="00D06155"/>
    <w:rsid w:val="00D06546"/>
    <w:rsid w:val="00D06642"/>
    <w:rsid w:val="00D10CD4"/>
    <w:rsid w:val="00D1150F"/>
    <w:rsid w:val="00D11A07"/>
    <w:rsid w:val="00D11D2F"/>
    <w:rsid w:val="00D11DA5"/>
    <w:rsid w:val="00D125D2"/>
    <w:rsid w:val="00D15774"/>
    <w:rsid w:val="00D170CF"/>
    <w:rsid w:val="00D17121"/>
    <w:rsid w:val="00D2163A"/>
    <w:rsid w:val="00D23060"/>
    <w:rsid w:val="00D24B84"/>
    <w:rsid w:val="00D25187"/>
    <w:rsid w:val="00D25199"/>
    <w:rsid w:val="00D255E1"/>
    <w:rsid w:val="00D25C1D"/>
    <w:rsid w:val="00D2734A"/>
    <w:rsid w:val="00D27589"/>
    <w:rsid w:val="00D312E7"/>
    <w:rsid w:val="00D32545"/>
    <w:rsid w:val="00D33E7C"/>
    <w:rsid w:val="00D33ED1"/>
    <w:rsid w:val="00D36EEA"/>
    <w:rsid w:val="00D40963"/>
    <w:rsid w:val="00D41419"/>
    <w:rsid w:val="00D4199E"/>
    <w:rsid w:val="00D41B8F"/>
    <w:rsid w:val="00D41B95"/>
    <w:rsid w:val="00D42A5E"/>
    <w:rsid w:val="00D469FC"/>
    <w:rsid w:val="00D4713D"/>
    <w:rsid w:val="00D504F9"/>
    <w:rsid w:val="00D530B9"/>
    <w:rsid w:val="00D540AB"/>
    <w:rsid w:val="00D545DC"/>
    <w:rsid w:val="00D555A0"/>
    <w:rsid w:val="00D56EA1"/>
    <w:rsid w:val="00D57528"/>
    <w:rsid w:val="00D57922"/>
    <w:rsid w:val="00D601B8"/>
    <w:rsid w:val="00D60B04"/>
    <w:rsid w:val="00D61F9F"/>
    <w:rsid w:val="00D62868"/>
    <w:rsid w:val="00D62C9C"/>
    <w:rsid w:val="00D66AEC"/>
    <w:rsid w:val="00D6793F"/>
    <w:rsid w:val="00D7001C"/>
    <w:rsid w:val="00D704C5"/>
    <w:rsid w:val="00D704FC"/>
    <w:rsid w:val="00D72415"/>
    <w:rsid w:val="00D728A0"/>
    <w:rsid w:val="00D729FD"/>
    <w:rsid w:val="00D72FBC"/>
    <w:rsid w:val="00D736D2"/>
    <w:rsid w:val="00D75293"/>
    <w:rsid w:val="00D75488"/>
    <w:rsid w:val="00D75ABA"/>
    <w:rsid w:val="00D75C22"/>
    <w:rsid w:val="00D75FA4"/>
    <w:rsid w:val="00D76880"/>
    <w:rsid w:val="00D772CF"/>
    <w:rsid w:val="00D8201A"/>
    <w:rsid w:val="00D824AA"/>
    <w:rsid w:val="00D83C47"/>
    <w:rsid w:val="00D841F9"/>
    <w:rsid w:val="00D8425D"/>
    <w:rsid w:val="00D8535D"/>
    <w:rsid w:val="00D85EA9"/>
    <w:rsid w:val="00D8734E"/>
    <w:rsid w:val="00D87E9D"/>
    <w:rsid w:val="00D90EB1"/>
    <w:rsid w:val="00D9104C"/>
    <w:rsid w:val="00D91579"/>
    <w:rsid w:val="00D91B2D"/>
    <w:rsid w:val="00D92997"/>
    <w:rsid w:val="00D92C78"/>
    <w:rsid w:val="00D92EBF"/>
    <w:rsid w:val="00D93142"/>
    <w:rsid w:val="00D93569"/>
    <w:rsid w:val="00D93E13"/>
    <w:rsid w:val="00D93ED2"/>
    <w:rsid w:val="00D94345"/>
    <w:rsid w:val="00D94C0D"/>
    <w:rsid w:val="00D95929"/>
    <w:rsid w:val="00D962BF"/>
    <w:rsid w:val="00D97141"/>
    <w:rsid w:val="00DA1D96"/>
    <w:rsid w:val="00DA2CC4"/>
    <w:rsid w:val="00DA4F90"/>
    <w:rsid w:val="00DA6EB4"/>
    <w:rsid w:val="00DA755C"/>
    <w:rsid w:val="00DA7730"/>
    <w:rsid w:val="00DA7789"/>
    <w:rsid w:val="00DB030A"/>
    <w:rsid w:val="00DB0318"/>
    <w:rsid w:val="00DB0B91"/>
    <w:rsid w:val="00DB0F11"/>
    <w:rsid w:val="00DB155E"/>
    <w:rsid w:val="00DB1732"/>
    <w:rsid w:val="00DB1C2E"/>
    <w:rsid w:val="00DB1E16"/>
    <w:rsid w:val="00DB396C"/>
    <w:rsid w:val="00DB3E51"/>
    <w:rsid w:val="00DB4A32"/>
    <w:rsid w:val="00DB6509"/>
    <w:rsid w:val="00DB7114"/>
    <w:rsid w:val="00DB7231"/>
    <w:rsid w:val="00DB77E6"/>
    <w:rsid w:val="00DB783E"/>
    <w:rsid w:val="00DC00A1"/>
    <w:rsid w:val="00DC0E5B"/>
    <w:rsid w:val="00DC15B7"/>
    <w:rsid w:val="00DC18D1"/>
    <w:rsid w:val="00DC5522"/>
    <w:rsid w:val="00DC712B"/>
    <w:rsid w:val="00DC7BBF"/>
    <w:rsid w:val="00DD0158"/>
    <w:rsid w:val="00DD066B"/>
    <w:rsid w:val="00DD098C"/>
    <w:rsid w:val="00DD2B62"/>
    <w:rsid w:val="00DD2CDA"/>
    <w:rsid w:val="00DD2D7C"/>
    <w:rsid w:val="00DD4257"/>
    <w:rsid w:val="00DD5119"/>
    <w:rsid w:val="00DD67D2"/>
    <w:rsid w:val="00DD6B57"/>
    <w:rsid w:val="00DD751B"/>
    <w:rsid w:val="00DD760D"/>
    <w:rsid w:val="00DE056E"/>
    <w:rsid w:val="00DE12B2"/>
    <w:rsid w:val="00DE2ED5"/>
    <w:rsid w:val="00DE3C54"/>
    <w:rsid w:val="00DE4699"/>
    <w:rsid w:val="00DE4F2B"/>
    <w:rsid w:val="00DE667F"/>
    <w:rsid w:val="00DE71B8"/>
    <w:rsid w:val="00DE7792"/>
    <w:rsid w:val="00DE7A79"/>
    <w:rsid w:val="00DF2FFD"/>
    <w:rsid w:val="00DF571A"/>
    <w:rsid w:val="00DF6A95"/>
    <w:rsid w:val="00E00A62"/>
    <w:rsid w:val="00E01166"/>
    <w:rsid w:val="00E0204A"/>
    <w:rsid w:val="00E02065"/>
    <w:rsid w:val="00E033F6"/>
    <w:rsid w:val="00E03915"/>
    <w:rsid w:val="00E03DE8"/>
    <w:rsid w:val="00E04486"/>
    <w:rsid w:val="00E0508B"/>
    <w:rsid w:val="00E06383"/>
    <w:rsid w:val="00E0693E"/>
    <w:rsid w:val="00E073EF"/>
    <w:rsid w:val="00E11493"/>
    <w:rsid w:val="00E11587"/>
    <w:rsid w:val="00E12475"/>
    <w:rsid w:val="00E12571"/>
    <w:rsid w:val="00E125A4"/>
    <w:rsid w:val="00E12652"/>
    <w:rsid w:val="00E13074"/>
    <w:rsid w:val="00E1509A"/>
    <w:rsid w:val="00E15728"/>
    <w:rsid w:val="00E15F5C"/>
    <w:rsid w:val="00E165F1"/>
    <w:rsid w:val="00E16E9E"/>
    <w:rsid w:val="00E1727F"/>
    <w:rsid w:val="00E1752A"/>
    <w:rsid w:val="00E17DDD"/>
    <w:rsid w:val="00E20D7A"/>
    <w:rsid w:val="00E20F40"/>
    <w:rsid w:val="00E21364"/>
    <w:rsid w:val="00E2158E"/>
    <w:rsid w:val="00E22489"/>
    <w:rsid w:val="00E22645"/>
    <w:rsid w:val="00E23B9F"/>
    <w:rsid w:val="00E25DE0"/>
    <w:rsid w:val="00E26091"/>
    <w:rsid w:val="00E27F86"/>
    <w:rsid w:val="00E27F8D"/>
    <w:rsid w:val="00E31419"/>
    <w:rsid w:val="00E31620"/>
    <w:rsid w:val="00E324DF"/>
    <w:rsid w:val="00E32D4A"/>
    <w:rsid w:val="00E336FE"/>
    <w:rsid w:val="00E338C2"/>
    <w:rsid w:val="00E33DC3"/>
    <w:rsid w:val="00E34132"/>
    <w:rsid w:val="00E35122"/>
    <w:rsid w:val="00E35213"/>
    <w:rsid w:val="00E3547B"/>
    <w:rsid w:val="00E359FE"/>
    <w:rsid w:val="00E362E2"/>
    <w:rsid w:val="00E365AA"/>
    <w:rsid w:val="00E37826"/>
    <w:rsid w:val="00E37CD3"/>
    <w:rsid w:val="00E37DFA"/>
    <w:rsid w:val="00E37F54"/>
    <w:rsid w:val="00E40014"/>
    <w:rsid w:val="00E413B9"/>
    <w:rsid w:val="00E41544"/>
    <w:rsid w:val="00E42A61"/>
    <w:rsid w:val="00E42BB9"/>
    <w:rsid w:val="00E442DC"/>
    <w:rsid w:val="00E4548D"/>
    <w:rsid w:val="00E45754"/>
    <w:rsid w:val="00E45819"/>
    <w:rsid w:val="00E47AC7"/>
    <w:rsid w:val="00E51D4B"/>
    <w:rsid w:val="00E51E1F"/>
    <w:rsid w:val="00E520CD"/>
    <w:rsid w:val="00E52788"/>
    <w:rsid w:val="00E52802"/>
    <w:rsid w:val="00E52BDD"/>
    <w:rsid w:val="00E542E3"/>
    <w:rsid w:val="00E55174"/>
    <w:rsid w:val="00E564E8"/>
    <w:rsid w:val="00E56564"/>
    <w:rsid w:val="00E56E50"/>
    <w:rsid w:val="00E56EAE"/>
    <w:rsid w:val="00E57E49"/>
    <w:rsid w:val="00E60A49"/>
    <w:rsid w:val="00E6160E"/>
    <w:rsid w:val="00E618C8"/>
    <w:rsid w:val="00E63F9F"/>
    <w:rsid w:val="00E64667"/>
    <w:rsid w:val="00E64D8D"/>
    <w:rsid w:val="00E662D2"/>
    <w:rsid w:val="00E66E86"/>
    <w:rsid w:val="00E70452"/>
    <w:rsid w:val="00E70BA3"/>
    <w:rsid w:val="00E70D9B"/>
    <w:rsid w:val="00E71035"/>
    <w:rsid w:val="00E71640"/>
    <w:rsid w:val="00E71A5E"/>
    <w:rsid w:val="00E71FB4"/>
    <w:rsid w:val="00E722B9"/>
    <w:rsid w:val="00E736AD"/>
    <w:rsid w:val="00E73845"/>
    <w:rsid w:val="00E73F30"/>
    <w:rsid w:val="00E74E51"/>
    <w:rsid w:val="00E754EC"/>
    <w:rsid w:val="00E75A60"/>
    <w:rsid w:val="00E76B86"/>
    <w:rsid w:val="00E77961"/>
    <w:rsid w:val="00E81283"/>
    <w:rsid w:val="00E81A16"/>
    <w:rsid w:val="00E82E20"/>
    <w:rsid w:val="00E8348D"/>
    <w:rsid w:val="00E841D4"/>
    <w:rsid w:val="00E84441"/>
    <w:rsid w:val="00E844BB"/>
    <w:rsid w:val="00E85090"/>
    <w:rsid w:val="00E86209"/>
    <w:rsid w:val="00E876CA"/>
    <w:rsid w:val="00E902B2"/>
    <w:rsid w:val="00E90B74"/>
    <w:rsid w:val="00E91169"/>
    <w:rsid w:val="00E914BA"/>
    <w:rsid w:val="00E917AB"/>
    <w:rsid w:val="00E925B7"/>
    <w:rsid w:val="00E92698"/>
    <w:rsid w:val="00E92989"/>
    <w:rsid w:val="00E92A0E"/>
    <w:rsid w:val="00E94401"/>
    <w:rsid w:val="00E94CA5"/>
    <w:rsid w:val="00E954DE"/>
    <w:rsid w:val="00E97592"/>
    <w:rsid w:val="00E977DA"/>
    <w:rsid w:val="00E97812"/>
    <w:rsid w:val="00EA07D5"/>
    <w:rsid w:val="00EA1662"/>
    <w:rsid w:val="00EA1C85"/>
    <w:rsid w:val="00EA2406"/>
    <w:rsid w:val="00EA35B5"/>
    <w:rsid w:val="00EA4DDB"/>
    <w:rsid w:val="00EA55DC"/>
    <w:rsid w:val="00EA76E4"/>
    <w:rsid w:val="00EB0A47"/>
    <w:rsid w:val="00EB0B24"/>
    <w:rsid w:val="00EB0C65"/>
    <w:rsid w:val="00EB1535"/>
    <w:rsid w:val="00EB1D6E"/>
    <w:rsid w:val="00EB2358"/>
    <w:rsid w:val="00EB2838"/>
    <w:rsid w:val="00EB285C"/>
    <w:rsid w:val="00EB3078"/>
    <w:rsid w:val="00EB3C70"/>
    <w:rsid w:val="00EB4427"/>
    <w:rsid w:val="00EB472A"/>
    <w:rsid w:val="00EB4AB8"/>
    <w:rsid w:val="00EB4E44"/>
    <w:rsid w:val="00EB5C79"/>
    <w:rsid w:val="00EB5F2E"/>
    <w:rsid w:val="00EB69BD"/>
    <w:rsid w:val="00EC10A5"/>
    <w:rsid w:val="00EC1277"/>
    <w:rsid w:val="00EC1CA4"/>
    <w:rsid w:val="00EC1D52"/>
    <w:rsid w:val="00EC1F4D"/>
    <w:rsid w:val="00EC25D6"/>
    <w:rsid w:val="00EC2A13"/>
    <w:rsid w:val="00EC348B"/>
    <w:rsid w:val="00EC4E2D"/>
    <w:rsid w:val="00EC5430"/>
    <w:rsid w:val="00EC75F6"/>
    <w:rsid w:val="00ED01F0"/>
    <w:rsid w:val="00ED0708"/>
    <w:rsid w:val="00ED2878"/>
    <w:rsid w:val="00ED39AD"/>
    <w:rsid w:val="00ED5BFA"/>
    <w:rsid w:val="00ED5DA1"/>
    <w:rsid w:val="00ED622F"/>
    <w:rsid w:val="00ED7B2A"/>
    <w:rsid w:val="00EE020A"/>
    <w:rsid w:val="00EE0892"/>
    <w:rsid w:val="00EE0D68"/>
    <w:rsid w:val="00EE1804"/>
    <w:rsid w:val="00EE3566"/>
    <w:rsid w:val="00EE429B"/>
    <w:rsid w:val="00EE4BD1"/>
    <w:rsid w:val="00EE5D9F"/>
    <w:rsid w:val="00EE7732"/>
    <w:rsid w:val="00EF1409"/>
    <w:rsid w:val="00EF350A"/>
    <w:rsid w:val="00EF408E"/>
    <w:rsid w:val="00EF5081"/>
    <w:rsid w:val="00EF54C3"/>
    <w:rsid w:val="00EF5B7F"/>
    <w:rsid w:val="00F0286D"/>
    <w:rsid w:val="00F02B23"/>
    <w:rsid w:val="00F030BF"/>
    <w:rsid w:val="00F03233"/>
    <w:rsid w:val="00F0345A"/>
    <w:rsid w:val="00F0448B"/>
    <w:rsid w:val="00F04E10"/>
    <w:rsid w:val="00F0567A"/>
    <w:rsid w:val="00F056D8"/>
    <w:rsid w:val="00F058E3"/>
    <w:rsid w:val="00F05CC6"/>
    <w:rsid w:val="00F060A0"/>
    <w:rsid w:val="00F0634E"/>
    <w:rsid w:val="00F06FCE"/>
    <w:rsid w:val="00F0703A"/>
    <w:rsid w:val="00F07584"/>
    <w:rsid w:val="00F10CDD"/>
    <w:rsid w:val="00F11120"/>
    <w:rsid w:val="00F11F03"/>
    <w:rsid w:val="00F13279"/>
    <w:rsid w:val="00F13CC6"/>
    <w:rsid w:val="00F14E3F"/>
    <w:rsid w:val="00F15852"/>
    <w:rsid w:val="00F15960"/>
    <w:rsid w:val="00F159CD"/>
    <w:rsid w:val="00F16A17"/>
    <w:rsid w:val="00F1712E"/>
    <w:rsid w:val="00F17959"/>
    <w:rsid w:val="00F17B4B"/>
    <w:rsid w:val="00F20098"/>
    <w:rsid w:val="00F206A9"/>
    <w:rsid w:val="00F20988"/>
    <w:rsid w:val="00F21172"/>
    <w:rsid w:val="00F22503"/>
    <w:rsid w:val="00F22A35"/>
    <w:rsid w:val="00F23933"/>
    <w:rsid w:val="00F24B4C"/>
    <w:rsid w:val="00F26B12"/>
    <w:rsid w:val="00F26E7F"/>
    <w:rsid w:val="00F277E7"/>
    <w:rsid w:val="00F305D5"/>
    <w:rsid w:val="00F31584"/>
    <w:rsid w:val="00F32414"/>
    <w:rsid w:val="00F32740"/>
    <w:rsid w:val="00F3354A"/>
    <w:rsid w:val="00F34BC3"/>
    <w:rsid w:val="00F36741"/>
    <w:rsid w:val="00F375B9"/>
    <w:rsid w:val="00F37C8D"/>
    <w:rsid w:val="00F4170D"/>
    <w:rsid w:val="00F4349A"/>
    <w:rsid w:val="00F43B66"/>
    <w:rsid w:val="00F44A89"/>
    <w:rsid w:val="00F4576D"/>
    <w:rsid w:val="00F46372"/>
    <w:rsid w:val="00F472DB"/>
    <w:rsid w:val="00F479A1"/>
    <w:rsid w:val="00F5068C"/>
    <w:rsid w:val="00F51141"/>
    <w:rsid w:val="00F51684"/>
    <w:rsid w:val="00F51839"/>
    <w:rsid w:val="00F522BC"/>
    <w:rsid w:val="00F52986"/>
    <w:rsid w:val="00F53635"/>
    <w:rsid w:val="00F54ED4"/>
    <w:rsid w:val="00F5567E"/>
    <w:rsid w:val="00F56DF1"/>
    <w:rsid w:val="00F5730C"/>
    <w:rsid w:val="00F5777B"/>
    <w:rsid w:val="00F6168A"/>
    <w:rsid w:val="00F62400"/>
    <w:rsid w:val="00F63F90"/>
    <w:rsid w:val="00F6463C"/>
    <w:rsid w:val="00F64C42"/>
    <w:rsid w:val="00F64C8C"/>
    <w:rsid w:val="00F6596E"/>
    <w:rsid w:val="00F65F4F"/>
    <w:rsid w:val="00F6701D"/>
    <w:rsid w:val="00F67219"/>
    <w:rsid w:val="00F7011F"/>
    <w:rsid w:val="00F70305"/>
    <w:rsid w:val="00F70BED"/>
    <w:rsid w:val="00F713D4"/>
    <w:rsid w:val="00F714C9"/>
    <w:rsid w:val="00F7191B"/>
    <w:rsid w:val="00F719AE"/>
    <w:rsid w:val="00F71FA0"/>
    <w:rsid w:val="00F7219C"/>
    <w:rsid w:val="00F72D45"/>
    <w:rsid w:val="00F734AB"/>
    <w:rsid w:val="00F7430E"/>
    <w:rsid w:val="00F74CE5"/>
    <w:rsid w:val="00F7604B"/>
    <w:rsid w:val="00F76965"/>
    <w:rsid w:val="00F76C88"/>
    <w:rsid w:val="00F77059"/>
    <w:rsid w:val="00F77608"/>
    <w:rsid w:val="00F778E7"/>
    <w:rsid w:val="00F801EB"/>
    <w:rsid w:val="00F80AB7"/>
    <w:rsid w:val="00F80EB0"/>
    <w:rsid w:val="00F811E5"/>
    <w:rsid w:val="00F8207F"/>
    <w:rsid w:val="00F823DC"/>
    <w:rsid w:val="00F82847"/>
    <w:rsid w:val="00F8469E"/>
    <w:rsid w:val="00F852D6"/>
    <w:rsid w:val="00F86043"/>
    <w:rsid w:val="00F86904"/>
    <w:rsid w:val="00F8765B"/>
    <w:rsid w:val="00F902A7"/>
    <w:rsid w:val="00F90990"/>
    <w:rsid w:val="00F914EB"/>
    <w:rsid w:val="00F92205"/>
    <w:rsid w:val="00F930FA"/>
    <w:rsid w:val="00F931C9"/>
    <w:rsid w:val="00F93F39"/>
    <w:rsid w:val="00F94233"/>
    <w:rsid w:val="00F943B6"/>
    <w:rsid w:val="00F94DFE"/>
    <w:rsid w:val="00F9542C"/>
    <w:rsid w:val="00F955C4"/>
    <w:rsid w:val="00F958E5"/>
    <w:rsid w:val="00F96430"/>
    <w:rsid w:val="00F964F5"/>
    <w:rsid w:val="00F96AAD"/>
    <w:rsid w:val="00F96AAE"/>
    <w:rsid w:val="00F970F2"/>
    <w:rsid w:val="00F97A01"/>
    <w:rsid w:val="00F97AA3"/>
    <w:rsid w:val="00FA3E20"/>
    <w:rsid w:val="00FA41F4"/>
    <w:rsid w:val="00FA4386"/>
    <w:rsid w:val="00FA4B6A"/>
    <w:rsid w:val="00FA5B5C"/>
    <w:rsid w:val="00FA6087"/>
    <w:rsid w:val="00FA6590"/>
    <w:rsid w:val="00FA68C4"/>
    <w:rsid w:val="00FA6C00"/>
    <w:rsid w:val="00FA7C28"/>
    <w:rsid w:val="00FB02E4"/>
    <w:rsid w:val="00FB22B5"/>
    <w:rsid w:val="00FB3D4C"/>
    <w:rsid w:val="00FB5967"/>
    <w:rsid w:val="00FC00BE"/>
    <w:rsid w:val="00FC068D"/>
    <w:rsid w:val="00FC1299"/>
    <w:rsid w:val="00FC1709"/>
    <w:rsid w:val="00FC1DE6"/>
    <w:rsid w:val="00FC2488"/>
    <w:rsid w:val="00FC2870"/>
    <w:rsid w:val="00FC3311"/>
    <w:rsid w:val="00FC35B3"/>
    <w:rsid w:val="00FC3612"/>
    <w:rsid w:val="00FC3928"/>
    <w:rsid w:val="00FC3B70"/>
    <w:rsid w:val="00FC3C8E"/>
    <w:rsid w:val="00FC4860"/>
    <w:rsid w:val="00FC4EEA"/>
    <w:rsid w:val="00FC55AC"/>
    <w:rsid w:val="00FD0D2D"/>
    <w:rsid w:val="00FD12A3"/>
    <w:rsid w:val="00FD17AE"/>
    <w:rsid w:val="00FD39D8"/>
    <w:rsid w:val="00FD4B63"/>
    <w:rsid w:val="00FD5197"/>
    <w:rsid w:val="00FD5F81"/>
    <w:rsid w:val="00FD5F84"/>
    <w:rsid w:val="00FD6F6A"/>
    <w:rsid w:val="00FE0C18"/>
    <w:rsid w:val="00FE16FB"/>
    <w:rsid w:val="00FE3798"/>
    <w:rsid w:val="00FE423E"/>
    <w:rsid w:val="00FE4F60"/>
    <w:rsid w:val="00FE5114"/>
    <w:rsid w:val="00FE5B5B"/>
    <w:rsid w:val="00FE6E72"/>
    <w:rsid w:val="00FE6F09"/>
    <w:rsid w:val="00FF00DD"/>
    <w:rsid w:val="00FF1B26"/>
    <w:rsid w:val="00FF1E47"/>
    <w:rsid w:val="00FF2C18"/>
    <w:rsid w:val="00FF3BE8"/>
    <w:rsid w:val="00FF3CAA"/>
    <w:rsid w:val="00FF4CBF"/>
    <w:rsid w:val="00FF4E48"/>
    <w:rsid w:val="00FF6B52"/>
    <w:rsid w:val="00FF6D4E"/>
    <w:rsid w:val="00FF74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44F3C7"/>
  <w15:docId w15:val="{55AF2C65-245F-4DFE-8CC2-AE970A68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12585"/>
    <w:rPr>
      <w:rFonts w:ascii="Garamond" w:hAnsi="Garamond" w:cs="Garamond"/>
      <w:sz w:val="22"/>
      <w:szCs w:val="22"/>
      <w:lang w:val="es-CL" w:bidi="hi-IN"/>
    </w:rPr>
  </w:style>
  <w:style w:type="paragraph" w:styleId="Ttulo1">
    <w:name w:val="heading 1"/>
    <w:aliases w:val="TituloApartado,h1,H1,l1,Section Head,1.0,1,H11,H12,H13,H14,H15,H16,H17,co,AHeading 1,Título 1 largo,Titre 1 VGX,Titre 11,t1.T1.Titre 1,t1,t1.T1,H,GSA1,Titre 1:,T1,Chapitre 1,Level 1,1st level,Header 1,Chapter title,título 1,Part,Portadilla,R1"/>
    <w:basedOn w:val="Normal"/>
    <w:next w:val="Normal"/>
    <w:qFormat/>
    <w:rsid w:val="00300D25"/>
    <w:pPr>
      <w:keepNext/>
      <w:numPr>
        <w:numId w:val="29"/>
      </w:numPr>
      <w:pBdr>
        <w:bottom w:val="single" w:sz="8" w:space="1" w:color="auto"/>
      </w:pBdr>
      <w:shd w:val="clear" w:color="auto" w:fill="FFFFFF" w:themeFill="background1"/>
      <w:spacing w:before="720" w:after="360"/>
      <w:outlineLvl w:val="0"/>
    </w:pPr>
    <w:rPr>
      <w:rFonts w:cs="Arial"/>
      <w:b/>
      <w:bCs/>
      <w:kern w:val="32"/>
      <w:sz w:val="36"/>
      <w:szCs w:val="32"/>
      <w:lang w:val="es-ES"/>
    </w:rPr>
  </w:style>
  <w:style w:type="paragraph" w:styleId="Ttulo2">
    <w:name w:val="heading 2"/>
    <w:aliases w:val="título 2,T2,H2,PA Major Section,h2,Head 2,l2,Heading 21,2,1.1.1 heading,list + change bar,M2,2nd level,Header 2,I2,Section Title,List level 2,TOC1,T21,Section title,Titulo 2,TituloSubApartado,Head2A,Sub-Head1,L2,Chapter Title,Titre2,heading 2"/>
    <w:basedOn w:val="Normal"/>
    <w:next w:val="Normal"/>
    <w:link w:val="Ttulo2Car"/>
    <w:qFormat/>
    <w:rsid w:val="00300D25"/>
    <w:pPr>
      <w:keepNext/>
      <w:numPr>
        <w:ilvl w:val="1"/>
        <w:numId w:val="29"/>
      </w:numPr>
      <w:spacing w:before="480"/>
      <w:outlineLvl w:val="1"/>
    </w:pPr>
    <w:rPr>
      <w:rFonts w:cs="Arial"/>
      <w:b/>
      <w:bCs/>
      <w:iCs/>
      <w:color w:val="1F497D" w:themeColor="text2"/>
      <w:sz w:val="28"/>
      <w:szCs w:val="28"/>
      <w:lang w:val="es-ES"/>
    </w:rPr>
  </w:style>
  <w:style w:type="paragraph" w:styleId="Ttulo3">
    <w:name w:val="heading 3"/>
    <w:aliases w:val="título 3 Car,T3 Car,T31 Car,Map title Car,Section Car,H3 Car,h3 Car,h31 Car,TítuloSubSubApartado Car,1.2.3. Car,Titre3 Car,3 Car,l3 Car,Guide 3 Car,3 bullet Car,b Car,Head 3 Car,Paragraph Heading Car,B Head Car,subhead Car,1. Car,T,Titre 3 VG"/>
    <w:basedOn w:val="Normal"/>
    <w:next w:val="Normal"/>
    <w:link w:val="Ttulo3Car"/>
    <w:qFormat/>
    <w:rsid w:val="00300D25"/>
    <w:pPr>
      <w:keepNext/>
      <w:numPr>
        <w:ilvl w:val="2"/>
        <w:numId w:val="29"/>
      </w:numPr>
      <w:spacing w:before="120"/>
      <w:outlineLvl w:val="2"/>
    </w:pPr>
    <w:rPr>
      <w:rFonts w:cs="Arial"/>
      <w:b/>
      <w:bCs/>
      <w:color w:val="632423" w:themeColor="accent2" w:themeShade="80"/>
      <w:sz w:val="24"/>
      <w:szCs w:val="26"/>
      <w:lang w:val="es-ES"/>
    </w:rPr>
  </w:style>
  <w:style w:type="paragraph" w:styleId="Ttulo4">
    <w:name w:val="heading 4"/>
    <w:aliases w:val="Titre 4 VGX,H4,ITT t4,PA Micro Section,TE Heading 4,4,1.1.1.1,Heading 14,Heading 141,Heading 142,Ref Heading 1,rh1,Heading sql,h4,título 4,Map Title,Título INDICE,Sub-sub-paragraaf,(Shift Ctrl 4),T4,t4,Titre 41,t4.T4.Titre 4,t4.T4,l,heading 4"/>
    <w:basedOn w:val="Normal"/>
    <w:next w:val="Normal"/>
    <w:link w:val="Ttulo4Car"/>
    <w:qFormat/>
    <w:rsid w:val="00300D25"/>
    <w:pPr>
      <w:keepNext/>
      <w:numPr>
        <w:ilvl w:val="3"/>
        <w:numId w:val="29"/>
      </w:numPr>
      <w:spacing w:after="60"/>
      <w:outlineLvl w:val="3"/>
    </w:pPr>
    <w:rPr>
      <w:b/>
      <w:bCs/>
      <w:i/>
      <w:szCs w:val="28"/>
    </w:rPr>
  </w:style>
  <w:style w:type="paragraph" w:styleId="Ttulo5">
    <w:name w:val="heading 5"/>
    <w:aliases w:val="h5,Block Label,Sub-sub-sub-paragraaf,(Shift Ctrl 5),H5,Roman list,5m,5 sub-bullet,sb,T5,hti5,H51,H52,H53,H54,H55,H56,H57,H58,H59,H510,H511,H512,H513,H514,H515,H516,H517,H518,H519,H520,H521,H522,H523,H524,H525,H526,H527,H528,H529,H530,H531,H532"/>
    <w:basedOn w:val="Normal"/>
    <w:next w:val="Normal"/>
    <w:qFormat/>
    <w:rsid w:val="00300D25"/>
    <w:pPr>
      <w:numPr>
        <w:ilvl w:val="4"/>
        <w:numId w:val="29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aliases w:val="H6,Bullet list,h6,Third Subheading,T6,Level 6,PIM 6,6,Requirement,Heading6,Ref Heading 3,rh3,Ref Heading 31,rh31,H61,sub-dash,sd,Legal Level 1.,cnp,Caption number (page-wide),Margin Note,Paragraph 1,H62,H63,H64,H65,H66,H67,H68,H69,H610,H611"/>
    <w:basedOn w:val="Normal"/>
    <w:next w:val="Normal"/>
    <w:qFormat/>
    <w:rsid w:val="00300D25"/>
    <w:pPr>
      <w:numPr>
        <w:ilvl w:val="5"/>
        <w:numId w:val="29"/>
      </w:numPr>
      <w:spacing w:after="60"/>
      <w:outlineLvl w:val="5"/>
    </w:pPr>
    <w:rPr>
      <w:rFonts w:ascii="Times New Roman" w:hAnsi="Times New Roman"/>
      <w:b/>
      <w:bCs/>
    </w:rPr>
  </w:style>
  <w:style w:type="paragraph" w:styleId="Ttulo7">
    <w:name w:val="heading 7"/>
    <w:aliases w:val="L7,Legal Level 1.1.,Lev 7,7,PA Appendix Major,Enumerate,letter list,lettered list,Appendix Level 1,Appendix Level 11,Appendix Level 12,st,T7,DO NOT USE,PIM 7,ExhibitTitle,Objective,heading7,req3,Heading 7 (do not use),cnc,Appendix Heading,H7"/>
    <w:basedOn w:val="Normal"/>
    <w:next w:val="Normal"/>
    <w:qFormat/>
    <w:rsid w:val="00300D25"/>
    <w:pPr>
      <w:numPr>
        <w:ilvl w:val="6"/>
        <w:numId w:val="29"/>
      </w:numPr>
      <w:spacing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aliases w:val="Legal Level 1.1.1.,Lev 8,8,PA Appendix Minor,Subenumerate,(Appendici),tt,T8,8 DO NOT USE,FigureTitle,Condition,requirement,req2,req,Heading 8 (do not use),ctp,Caption text (page-wide),Center Bold,(table no.),Appendix Subheading"/>
    <w:basedOn w:val="Normal"/>
    <w:next w:val="Normal"/>
    <w:qFormat/>
    <w:rsid w:val="00300D25"/>
    <w:pPr>
      <w:numPr>
        <w:ilvl w:val="7"/>
        <w:numId w:val="29"/>
      </w:numPr>
      <w:spacing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aliases w:val="Heading 9.,9,App1,App Heading,Legal Level 1.1.1.1.,Doc Ref,(Bibliografia),Titre 10,ft,T9,- DO NOT USE,PIM 9,TableTitle,Cond'l Reqt.,rb,req bullet,req1,Appendix,Heading 9 (do not use),ctc,Caption text (column-wide),(appendix),Anexo, (appendix)"/>
    <w:basedOn w:val="Normal"/>
    <w:next w:val="Normal"/>
    <w:qFormat/>
    <w:rsid w:val="00300D25"/>
    <w:pPr>
      <w:numPr>
        <w:ilvl w:val="8"/>
        <w:numId w:val="29"/>
      </w:numPr>
      <w:spacing w:after="60"/>
      <w:outlineLvl w:val="8"/>
    </w:pPr>
    <w:rPr>
      <w:rFonts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ldocumento">
    <w:name w:val="Título del documento"/>
    <w:basedOn w:val="FechaDocumento"/>
    <w:autoRedefine/>
    <w:rsid w:val="009C12BD"/>
    <w:pPr>
      <w:framePr w:wrap="around" w:vAnchor="margin" w:hAnchor="margin" w:xAlign="left" w:y="171"/>
    </w:pPr>
    <w:rPr>
      <w:rFonts w:ascii="HelveticaNeueLT Std Thin Ext" w:hAnsi="HelveticaNeueLT Std Thin Ext"/>
      <w:bCs/>
      <w:color w:val="000000"/>
      <w:sz w:val="48"/>
      <w:szCs w:val="20"/>
    </w:rPr>
  </w:style>
  <w:style w:type="paragraph" w:customStyle="1" w:styleId="literal">
    <w:name w:val="literal"/>
    <w:rsid w:val="00621CA9"/>
    <w:pPr>
      <w:ind w:left="567" w:right="567"/>
      <w:jc w:val="both"/>
    </w:pPr>
    <w:rPr>
      <w:snapToGrid w:val="0"/>
      <w:color w:val="000000"/>
      <w:sz w:val="24"/>
    </w:rPr>
  </w:style>
  <w:style w:type="paragraph" w:customStyle="1" w:styleId="Cabecerandice">
    <w:name w:val="Cabecera índice"/>
    <w:basedOn w:val="Normal"/>
    <w:next w:val="Normal"/>
    <w:link w:val="CabecerandiceCarCar"/>
    <w:semiHidden/>
    <w:rsid w:val="006C58BC"/>
    <w:pPr>
      <w:shd w:val="clear" w:color="auto" w:fill="CCCCCC"/>
      <w:spacing w:after="720"/>
      <w:jc w:val="center"/>
    </w:pPr>
    <w:rPr>
      <w:rFonts w:ascii="Verdana" w:hAnsi="Verdana"/>
      <w:b/>
      <w:sz w:val="28"/>
      <w:lang w:val="es-ES"/>
    </w:rPr>
  </w:style>
  <w:style w:type="character" w:customStyle="1" w:styleId="piepginaCarCar">
    <w:name w:val="pie página Car Car"/>
    <w:link w:val="piepgina"/>
    <w:rsid w:val="00FC1709"/>
    <w:rPr>
      <w:rFonts w:ascii="Verdana" w:hAnsi="Verdana"/>
      <w:b/>
      <w:bCs/>
      <w:noProof/>
      <w:sz w:val="18"/>
      <w:szCs w:val="24"/>
      <w:lang w:val="es-ES" w:eastAsia="es-ES" w:bidi="ar-SA"/>
    </w:rPr>
  </w:style>
  <w:style w:type="character" w:customStyle="1" w:styleId="CabecerandiceCarCar">
    <w:name w:val="Cabecera índice Car Car"/>
    <w:link w:val="Cabecerandice"/>
    <w:rsid w:val="006C58BC"/>
    <w:rPr>
      <w:rFonts w:ascii="Verdana" w:hAnsi="Verdana"/>
      <w:b/>
      <w:sz w:val="28"/>
      <w:szCs w:val="24"/>
      <w:lang w:val="es-ES" w:eastAsia="es-ES" w:bidi="ar-SA"/>
    </w:rPr>
  </w:style>
  <w:style w:type="paragraph" w:customStyle="1" w:styleId="Titulocontrol">
    <w:name w:val="Titulo control"/>
    <w:basedOn w:val="Normal"/>
    <w:link w:val="TitulocontrolCarCar"/>
    <w:autoRedefine/>
    <w:semiHidden/>
    <w:rsid w:val="001C019F"/>
    <w:pPr>
      <w:spacing w:after="100" w:afterAutospacing="1"/>
    </w:pPr>
    <w:rPr>
      <w:rFonts w:cs="Arial"/>
      <w:b/>
      <w:bCs/>
      <w:color w:val="808080"/>
      <w:sz w:val="24"/>
    </w:rPr>
  </w:style>
  <w:style w:type="table" w:styleId="Tablaconcuadrcula">
    <w:name w:val="Table Grid"/>
    <w:basedOn w:val="Tablaconcuadrcula8"/>
    <w:uiPriority w:val="59"/>
    <w:rsid w:val="00800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Col">
      <w:rPr>
        <w:rFonts w:ascii="System" w:hAnsi="System"/>
        <w:b w:val="0"/>
        <w:bCs/>
        <w:i w:val="0"/>
        <w:color w:val="auto"/>
        <w:sz w:val="22"/>
        <w:szCs w:val="22"/>
      </w:rPr>
      <w:tblPr>
        <w:jc w:val="center"/>
      </w:tblPr>
      <w:trPr>
        <w:jc w:val="center"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ulocontrolCarCar">
    <w:name w:val="Titulo control Car Car"/>
    <w:link w:val="Titulocontrol"/>
    <w:semiHidden/>
    <w:rsid w:val="001C019F"/>
    <w:rPr>
      <w:rFonts w:ascii="Arial" w:hAnsi="Arial" w:cs="Arial"/>
      <w:b/>
      <w:bCs/>
      <w:color w:val="808080"/>
      <w:sz w:val="24"/>
      <w:szCs w:val="24"/>
      <w:lang w:val="es-ES_tradnl"/>
    </w:rPr>
  </w:style>
  <w:style w:type="paragraph" w:customStyle="1" w:styleId="Nombrecliente">
    <w:name w:val="Nombre cliente"/>
    <w:basedOn w:val="Normal"/>
    <w:link w:val="NombreclienteCarCar"/>
    <w:autoRedefine/>
    <w:semiHidden/>
    <w:rsid w:val="008B7FFC"/>
    <w:rPr>
      <w:rFonts w:ascii="Times New Roman" w:hAnsi="Times New Roman"/>
      <w:sz w:val="28"/>
      <w:szCs w:val="20"/>
    </w:rPr>
  </w:style>
  <w:style w:type="paragraph" w:styleId="Mapadeldocumento">
    <w:name w:val="Document Map"/>
    <w:basedOn w:val="Normal"/>
    <w:semiHidden/>
    <w:rsid w:val="00673448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abeceratabla">
    <w:name w:val="Cabecera tabla"/>
    <w:basedOn w:val="Normal"/>
    <w:rsid w:val="003415F6"/>
    <w:pPr>
      <w:tabs>
        <w:tab w:val="left" w:pos="440"/>
        <w:tab w:val="right" w:leader="dot" w:pos="8494"/>
      </w:tabs>
      <w:jc w:val="center"/>
    </w:pPr>
    <w:rPr>
      <w:b/>
      <w:caps/>
      <w:lang w:val="es-ES"/>
    </w:rPr>
  </w:style>
  <w:style w:type="character" w:customStyle="1" w:styleId="NombreclienteCarCar">
    <w:name w:val="Nombre cliente Car Car"/>
    <w:link w:val="Nombrecliente"/>
    <w:rsid w:val="008B7FFC"/>
    <w:rPr>
      <w:sz w:val="28"/>
    </w:rPr>
  </w:style>
  <w:style w:type="numbering" w:customStyle="1" w:styleId="Numeracin">
    <w:name w:val="Numeración"/>
    <w:basedOn w:val="Sinlista"/>
    <w:semiHidden/>
    <w:rsid w:val="00FC1709"/>
    <w:pPr>
      <w:numPr>
        <w:numId w:val="1"/>
      </w:numPr>
    </w:pPr>
  </w:style>
  <w:style w:type="paragraph" w:customStyle="1" w:styleId="piepgina">
    <w:name w:val="pie página"/>
    <w:basedOn w:val="Normal"/>
    <w:link w:val="piepginaCarCar"/>
    <w:autoRedefine/>
    <w:semiHidden/>
    <w:rsid w:val="00FC1709"/>
    <w:pPr>
      <w:jc w:val="center"/>
    </w:pPr>
    <w:rPr>
      <w:rFonts w:ascii="Verdana" w:hAnsi="Verdana"/>
      <w:b/>
      <w:bCs/>
      <w:noProof/>
      <w:sz w:val="18"/>
      <w:lang w:val="es-ES"/>
    </w:rPr>
  </w:style>
  <w:style w:type="paragraph" w:styleId="TDC1">
    <w:name w:val="toc 1"/>
    <w:basedOn w:val="Normal"/>
    <w:next w:val="Normal"/>
    <w:uiPriority w:val="39"/>
    <w:rsid w:val="00952246"/>
    <w:pPr>
      <w:spacing w:before="120" w:after="120"/>
    </w:pPr>
    <w:rPr>
      <w:b/>
      <w:bCs/>
      <w:sz w:val="20"/>
      <w:szCs w:val="20"/>
    </w:rPr>
  </w:style>
  <w:style w:type="paragraph" w:customStyle="1" w:styleId="Textotabla">
    <w:name w:val="Texto tabla"/>
    <w:basedOn w:val="Normal"/>
    <w:rsid w:val="007561F6"/>
    <w:pPr>
      <w:spacing w:after="120"/>
    </w:pPr>
    <w:rPr>
      <w:lang w:val="es-ES"/>
    </w:rPr>
  </w:style>
  <w:style w:type="paragraph" w:styleId="TDC5">
    <w:name w:val="toc 5"/>
    <w:basedOn w:val="Normal"/>
    <w:next w:val="Normal"/>
    <w:autoRedefine/>
    <w:rsid w:val="00004149"/>
    <w:pPr>
      <w:ind w:left="880"/>
    </w:pPr>
  </w:style>
  <w:style w:type="paragraph" w:styleId="TDC6">
    <w:name w:val="toc 6"/>
    <w:basedOn w:val="Normal"/>
    <w:next w:val="Normal"/>
    <w:autoRedefine/>
    <w:rsid w:val="00004149"/>
    <w:pPr>
      <w:ind w:left="1100"/>
    </w:pPr>
  </w:style>
  <w:style w:type="paragraph" w:styleId="TDC7">
    <w:name w:val="toc 7"/>
    <w:basedOn w:val="Normal"/>
    <w:next w:val="Normal"/>
    <w:autoRedefine/>
    <w:rsid w:val="00004149"/>
    <w:pPr>
      <w:ind w:left="1320"/>
    </w:pPr>
  </w:style>
  <w:style w:type="table" w:styleId="Tablaconcuadrcula8">
    <w:name w:val="Table Grid 8"/>
    <w:basedOn w:val="Tablanormal"/>
    <w:semiHidden/>
    <w:rsid w:val="0080003E"/>
    <w:pPr>
      <w:spacing w:before="240" w:after="24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tuloDocumento">
    <w:name w:val="Título Documento"/>
    <w:basedOn w:val="Normal"/>
    <w:autoRedefine/>
    <w:rsid w:val="0097655A"/>
    <w:pPr>
      <w:framePr w:hSpace="141" w:wrap="around" w:vAnchor="text" w:hAnchor="page" w:x="1690" w:y="712"/>
      <w:jc w:val="right"/>
    </w:pPr>
    <w:rPr>
      <w:rFonts w:ascii="AvantGarde Bk BT" w:hAnsi="AvantGarde Bk BT"/>
      <w:b/>
      <w:color w:val="000000"/>
      <w:sz w:val="56"/>
      <w:szCs w:val="56"/>
    </w:rPr>
  </w:style>
  <w:style w:type="paragraph" w:styleId="Piedepgina">
    <w:name w:val="footer"/>
    <w:basedOn w:val="Normal"/>
    <w:link w:val="PiedepginaCar"/>
    <w:rsid w:val="00E25DE0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1D6ACD"/>
    <w:rPr>
      <w:color w:val="0000FF"/>
      <w:u w:val="single"/>
    </w:rPr>
  </w:style>
  <w:style w:type="paragraph" w:styleId="TDC8">
    <w:name w:val="toc 8"/>
    <w:basedOn w:val="Normal"/>
    <w:next w:val="Normal"/>
    <w:autoRedefine/>
    <w:rsid w:val="00004149"/>
    <w:pPr>
      <w:ind w:left="1540"/>
    </w:pPr>
  </w:style>
  <w:style w:type="paragraph" w:styleId="TDC3">
    <w:name w:val="toc 3"/>
    <w:basedOn w:val="Normal"/>
    <w:next w:val="Normal"/>
    <w:autoRedefine/>
    <w:uiPriority w:val="39"/>
    <w:rsid w:val="00952246"/>
    <w:pPr>
      <w:ind w:left="440"/>
    </w:pPr>
    <w:rPr>
      <w:iCs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273BE5"/>
    <w:pPr>
      <w:ind w:left="66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rsid w:val="00004149"/>
    <w:pPr>
      <w:ind w:left="1760"/>
    </w:pPr>
  </w:style>
  <w:style w:type="table" w:styleId="Tablaconcuadrcula5">
    <w:name w:val="Table Grid 5"/>
    <w:basedOn w:val="Tablanormal"/>
    <w:semiHidden/>
    <w:rsid w:val="00BB767D"/>
    <w:pPr>
      <w:spacing w:before="240" w:after="24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NOTAS">
    <w:name w:val="NOTAS"/>
    <w:basedOn w:val="Normal"/>
    <w:rsid w:val="00AF4F06"/>
    <w:rPr>
      <w:rFonts w:ascii="Verdana" w:hAnsi="Verdana"/>
      <w:i/>
      <w:color w:val="FF0000"/>
      <w:sz w:val="18"/>
      <w:szCs w:val="18"/>
    </w:rPr>
  </w:style>
  <w:style w:type="character" w:customStyle="1" w:styleId="Ing-TtulodeldocumentoCarCar">
    <w:name w:val="Ing-Título del documento Car Car"/>
    <w:basedOn w:val="Fuentedeprrafopredeter"/>
    <w:semiHidden/>
    <w:rsid w:val="00C86BA3"/>
    <w:rPr>
      <w:rFonts w:ascii="Verdana" w:hAnsi="Verdana" w:cs="Arial"/>
      <w:b/>
      <w:color w:val="000000"/>
      <w:sz w:val="32"/>
      <w:szCs w:val="48"/>
      <w:lang w:val="es-ES" w:eastAsia="es-ES" w:bidi="ar-SA"/>
    </w:rPr>
  </w:style>
  <w:style w:type="table" w:styleId="Tablabsica2">
    <w:name w:val="Table Simple 2"/>
    <w:basedOn w:val="Tablanormal"/>
    <w:rsid w:val="004C17AE"/>
    <w:pPr>
      <w:spacing w:before="240" w:after="240"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Textoclusula">
    <w:name w:val="Texto cláusula"/>
    <w:basedOn w:val="Normal"/>
    <w:link w:val="TextoclusulaCar"/>
    <w:semiHidden/>
    <w:rsid w:val="00C155A4"/>
    <w:pPr>
      <w:spacing w:before="120" w:after="120"/>
    </w:pPr>
    <w:rPr>
      <w:rFonts w:ascii="Verdana" w:hAnsi="Verdan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rsid w:val="00952246"/>
    <w:pPr>
      <w:ind w:left="220"/>
    </w:pPr>
    <w:rPr>
      <w:sz w:val="20"/>
      <w:szCs w:val="20"/>
    </w:rPr>
  </w:style>
  <w:style w:type="paragraph" w:customStyle="1" w:styleId="PiedePgina0">
    <w:name w:val="Pie de Página"/>
    <w:basedOn w:val="Normal"/>
    <w:semiHidden/>
    <w:rsid w:val="00273BE5"/>
    <w:pPr>
      <w:jc w:val="center"/>
    </w:pPr>
    <w:rPr>
      <w:sz w:val="18"/>
    </w:rPr>
  </w:style>
  <w:style w:type="character" w:customStyle="1" w:styleId="TextoclusulaCar">
    <w:name w:val="Texto cláusula Car"/>
    <w:basedOn w:val="Fuentedeprrafopredeter"/>
    <w:link w:val="Textoclusula"/>
    <w:semiHidden/>
    <w:rsid w:val="00C155A4"/>
    <w:rPr>
      <w:rFonts w:ascii="Verdana" w:hAnsi="Verdana"/>
      <w:sz w:val="16"/>
      <w:szCs w:val="16"/>
      <w:lang w:val="es-ES_tradnl"/>
    </w:rPr>
  </w:style>
  <w:style w:type="paragraph" w:styleId="Textonotapie">
    <w:name w:val="footnote text"/>
    <w:basedOn w:val="Normal"/>
    <w:link w:val="TextonotapieCar"/>
    <w:rsid w:val="00ED5DA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ED5DA1"/>
    <w:rPr>
      <w:rFonts w:ascii="HelveticaNeueLT Std" w:hAnsi="HelveticaNeueLT Std"/>
      <w:lang w:val="es-ES_tradnl"/>
    </w:rPr>
  </w:style>
  <w:style w:type="character" w:styleId="Refdenotaalpie">
    <w:name w:val="footnote reference"/>
    <w:basedOn w:val="Fuentedeprrafopredeter"/>
    <w:rsid w:val="00ED5DA1"/>
    <w:rPr>
      <w:vertAlign w:val="superscript"/>
    </w:rPr>
  </w:style>
  <w:style w:type="paragraph" w:styleId="Textodeglobo">
    <w:name w:val="Balloon Text"/>
    <w:basedOn w:val="Normal"/>
    <w:link w:val="TextodegloboCar"/>
    <w:rsid w:val="00BD18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D1836"/>
    <w:rPr>
      <w:rFonts w:ascii="Tahoma" w:hAnsi="Tahoma" w:cs="Tahoma"/>
      <w:sz w:val="16"/>
      <w:szCs w:val="16"/>
      <w:lang w:val="es-ES_tradnl"/>
    </w:rPr>
  </w:style>
  <w:style w:type="paragraph" w:customStyle="1" w:styleId="FechaDocumento">
    <w:name w:val="Fecha Documento"/>
    <w:basedOn w:val="Normal"/>
    <w:autoRedefine/>
    <w:rsid w:val="003415F6"/>
    <w:pPr>
      <w:framePr w:hSpace="141" w:wrap="around" w:vAnchor="text" w:hAnchor="page" w:x="1690" w:y="712"/>
      <w:jc w:val="right"/>
    </w:pPr>
    <w:rPr>
      <w:rFonts w:ascii="HelveticaNeueLT Std Thin Ext Ob" w:hAnsi="HelveticaNeueLT Std Thin Ext Ob"/>
      <w:noProof/>
      <w:sz w:val="28"/>
    </w:rPr>
  </w:style>
  <w:style w:type="paragraph" w:customStyle="1" w:styleId="Lista1-numerada">
    <w:name w:val="Lista1-numerada"/>
    <w:basedOn w:val="Lista1-Balas"/>
    <w:rsid w:val="0080003E"/>
    <w:pPr>
      <w:numPr>
        <w:numId w:val="3"/>
      </w:numPr>
      <w:tabs>
        <w:tab w:val="left" w:pos="900"/>
      </w:tabs>
      <w:ind w:left="907" w:hanging="340"/>
    </w:pPr>
    <w:rPr>
      <w:szCs w:val="22"/>
    </w:rPr>
  </w:style>
  <w:style w:type="paragraph" w:customStyle="1" w:styleId="Lista2-Texto">
    <w:name w:val="Lista2-Texto"/>
    <w:basedOn w:val="Normal"/>
    <w:rsid w:val="0097655A"/>
    <w:pPr>
      <w:autoSpaceDE w:val="0"/>
      <w:autoSpaceDN w:val="0"/>
      <w:adjustRightInd w:val="0"/>
      <w:ind w:left="1650"/>
      <w:contextualSpacing/>
    </w:pPr>
    <w:rPr>
      <w:rFonts w:cs="Arial"/>
      <w:color w:val="000000"/>
      <w:szCs w:val="48"/>
      <w:lang w:val="es-ES"/>
    </w:rPr>
  </w:style>
  <w:style w:type="paragraph" w:customStyle="1" w:styleId="Lista1-Balas">
    <w:name w:val="Lista1-Balas"/>
    <w:basedOn w:val="Normal"/>
    <w:rsid w:val="00AF5F00"/>
    <w:pPr>
      <w:autoSpaceDE w:val="0"/>
      <w:autoSpaceDN w:val="0"/>
      <w:adjustRightInd w:val="0"/>
    </w:pPr>
    <w:rPr>
      <w:rFonts w:cs="Arial"/>
      <w:color w:val="000000"/>
      <w:szCs w:val="48"/>
      <w:lang w:val="es-ES"/>
    </w:rPr>
  </w:style>
  <w:style w:type="paragraph" w:customStyle="1" w:styleId="Lista2-Balas">
    <w:name w:val="Lista2-Balas"/>
    <w:basedOn w:val="Lista1-Balas"/>
    <w:rsid w:val="00AF109C"/>
    <w:pPr>
      <w:numPr>
        <w:numId w:val="4"/>
      </w:numPr>
    </w:pPr>
  </w:style>
  <w:style w:type="paragraph" w:styleId="Prrafodelista">
    <w:name w:val="List Paragraph"/>
    <w:basedOn w:val="Normal"/>
    <w:uiPriority w:val="34"/>
    <w:qFormat/>
    <w:rsid w:val="00300D25"/>
    <w:pPr>
      <w:ind w:left="720"/>
      <w:contextualSpacing/>
    </w:pPr>
  </w:style>
  <w:style w:type="paragraph" w:customStyle="1" w:styleId="Lista-bala1">
    <w:name w:val="Lista-bala1"/>
    <w:basedOn w:val="Normal"/>
    <w:rsid w:val="00BE7BD4"/>
    <w:pPr>
      <w:tabs>
        <w:tab w:val="num" w:pos="432"/>
      </w:tabs>
    </w:pPr>
    <w:rPr>
      <w:rFonts w:ascii="Verdana" w:hAnsi="Verdana"/>
      <w:sz w:val="20"/>
      <w:lang w:val="es-ES"/>
    </w:rPr>
  </w:style>
  <w:style w:type="paragraph" w:styleId="NormalWeb">
    <w:name w:val="Normal (Web)"/>
    <w:basedOn w:val="Normal"/>
    <w:uiPriority w:val="99"/>
    <w:unhideWhenUsed/>
    <w:rsid w:val="009D7DA0"/>
    <w:pPr>
      <w:spacing w:before="100" w:beforeAutospacing="1" w:after="100" w:afterAutospacing="1"/>
    </w:pPr>
    <w:rPr>
      <w:rFonts w:ascii="Times New Roman" w:hAnsi="Times New Roman"/>
      <w:sz w:val="24"/>
      <w:lang w:val="es-ES"/>
    </w:rPr>
  </w:style>
  <w:style w:type="character" w:customStyle="1" w:styleId="hps">
    <w:name w:val="hps"/>
    <w:basedOn w:val="Fuentedeprrafopredeter"/>
    <w:rsid w:val="003400EA"/>
  </w:style>
  <w:style w:type="paragraph" w:styleId="Descripcin">
    <w:name w:val="caption"/>
    <w:basedOn w:val="Normal"/>
    <w:next w:val="Normal"/>
    <w:semiHidden/>
    <w:unhideWhenUsed/>
    <w:qFormat/>
    <w:rsid w:val="00300D25"/>
    <w:pPr>
      <w:spacing w:after="200"/>
      <w:jc w:val="center"/>
    </w:pPr>
    <w:rPr>
      <w:b/>
      <w:bCs/>
      <w:color w:val="4F81BD" w:themeColor="accent1"/>
      <w:sz w:val="18"/>
      <w:szCs w:val="18"/>
    </w:rPr>
  </w:style>
  <w:style w:type="character" w:customStyle="1" w:styleId="Ttulo2Car">
    <w:name w:val="Título 2 Car"/>
    <w:aliases w:val="título 2 Car,T2 Car,H2 Car,PA Major Section Car,h2 Car,Head 2 Car,l2 Car,Heading 21 Car,2 Car,1.1.1 heading Car,list + change bar Car,M2 Car,2nd level Car,Header 2 Car,I2 Car,Section Title Car,List level 2 Car,TOC1 Car,T21 Car,Titulo 2 Car"/>
    <w:basedOn w:val="Fuentedeprrafopredeter"/>
    <w:link w:val="Ttulo2"/>
    <w:rsid w:val="00300D25"/>
    <w:rPr>
      <w:rFonts w:ascii="Arial" w:hAnsi="Arial" w:cs="Arial"/>
      <w:b/>
      <w:bCs/>
      <w:iCs/>
      <w:color w:val="1F497D" w:themeColor="text2"/>
      <w:sz w:val="28"/>
      <w:szCs w:val="28"/>
    </w:rPr>
  </w:style>
  <w:style w:type="table" w:styleId="Listaclara-nfasis2">
    <w:name w:val="Light List Accent 2"/>
    <w:basedOn w:val="Tablanormal"/>
    <w:uiPriority w:val="61"/>
    <w:rsid w:val="008E7B2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E-Normal">
    <w:name w:val="E - Normal"/>
    <w:basedOn w:val="Normal"/>
    <w:link w:val="E-NormalCarCar"/>
    <w:rsid w:val="00A24B11"/>
    <w:rPr>
      <w:rFonts w:ascii="Trebuchet MS" w:hAnsi="Trebuchet MS"/>
    </w:rPr>
  </w:style>
  <w:style w:type="paragraph" w:customStyle="1" w:styleId="E-Tit1">
    <w:name w:val="E - Tit 1"/>
    <w:basedOn w:val="E-Normal"/>
    <w:next w:val="E-Normal"/>
    <w:rsid w:val="00A24B11"/>
    <w:pPr>
      <w:pageBreakBefore/>
      <w:numPr>
        <w:numId w:val="5"/>
      </w:numPr>
      <w:shd w:val="clear" w:color="auto" w:fill="E0E0E0"/>
      <w:spacing w:after="480"/>
      <w:outlineLvl w:val="0"/>
    </w:pPr>
    <w:rPr>
      <w:b/>
      <w:color w:val="7030A0"/>
      <w:sz w:val="28"/>
    </w:rPr>
  </w:style>
  <w:style w:type="paragraph" w:customStyle="1" w:styleId="E-Tit2">
    <w:name w:val="E - Tit 2"/>
    <w:basedOn w:val="E-Tit1"/>
    <w:next w:val="E-Normal"/>
    <w:link w:val="E-Tit2Car"/>
    <w:rsid w:val="00A24B11"/>
    <w:pPr>
      <w:pageBreakBefore w:val="0"/>
      <w:numPr>
        <w:ilvl w:val="1"/>
      </w:numPr>
      <w:shd w:val="clear" w:color="auto" w:fill="auto"/>
      <w:tabs>
        <w:tab w:val="left" w:pos="720"/>
      </w:tabs>
      <w:spacing w:before="240" w:after="240" w:line="360" w:lineRule="auto"/>
      <w:outlineLvl w:val="1"/>
    </w:pPr>
    <w:rPr>
      <w:color w:val="FF6600"/>
      <w:sz w:val="24"/>
    </w:rPr>
  </w:style>
  <w:style w:type="paragraph" w:customStyle="1" w:styleId="E-Tit3">
    <w:name w:val="E - Tit 3"/>
    <w:basedOn w:val="E-Tit2"/>
    <w:next w:val="E-Normal"/>
    <w:rsid w:val="00A24B11"/>
    <w:pPr>
      <w:numPr>
        <w:ilvl w:val="2"/>
      </w:numPr>
      <w:tabs>
        <w:tab w:val="clear" w:pos="720"/>
        <w:tab w:val="num" w:pos="360"/>
        <w:tab w:val="num" w:pos="1800"/>
      </w:tabs>
      <w:ind w:left="1224" w:hanging="504"/>
      <w:outlineLvl w:val="2"/>
    </w:pPr>
    <w:rPr>
      <w:color w:val="808000"/>
    </w:rPr>
  </w:style>
  <w:style w:type="paragraph" w:customStyle="1" w:styleId="E-Tit4">
    <w:name w:val="E - Tit 4"/>
    <w:basedOn w:val="E-Tit3"/>
    <w:next w:val="E-Normal"/>
    <w:rsid w:val="00A24B11"/>
    <w:pPr>
      <w:numPr>
        <w:ilvl w:val="3"/>
      </w:numPr>
      <w:tabs>
        <w:tab w:val="clear" w:pos="864"/>
        <w:tab w:val="num" w:pos="360"/>
        <w:tab w:val="num" w:pos="2160"/>
      </w:tabs>
      <w:ind w:left="1728" w:hanging="648"/>
      <w:outlineLvl w:val="3"/>
    </w:pPr>
    <w:rPr>
      <w:i/>
      <w:color w:val="0000FF"/>
      <w:sz w:val="22"/>
    </w:rPr>
  </w:style>
  <w:style w:type="character" w:customStyle="1" w:styleId="E-NormalCarCar">
    <w:name w:val="E - Normal Car Car"/>
    <w:basedOn w:val="Fuentedeprrafopredeter"/>
    <w:link w:val="E-Normal"/>
    <w:rsid w:val="00A24B11"/>
    <w:rPr>
      <w:rFonts w:ascii="Trebuchet MS" w:hAnsi="Trebuchet MS"/>
      <w:sz w:val="22"/>
      <w:szCs w:val="24"/>
      <w:lang w:val="es-ES_tradnl"/>
    </w:rPr>
  </w:style>
  <w:style w:type="character" w:customStyle="1" w:styleId="E-Tit2Car">
    <w:name w:val="E - Tit 2 Car"/>
    <w:basedOn w:val="Fuentedeprrafopredeter"/>
    <w:link w:val="E-Tit2"/>
    <w:rsid w:val="00A24B11"/>
    <w:rPr>
      <w:rFonts w:ascii="Trebuchet MS" w:hAnsi="Trebuchet MS"/>
      <w:b/>
      <w:color w:val="FF6600"/>
      <w:sz w:val="24"/>
      <w:szCs w:val="24"/>
      <w:lang w:val="es-ES_tradnl"/>
    </w:rPr>
  </w:style>
  <w:style w:type="table" w:customStyle="1" w:styleId="Sombreadomedio1-nfasis11">
    <w:name w:val="Sombreado medio 1 - Énfasis 11"/>
    <w:basedOn w:val="Tablanormal"/>
    <w:uiPriority w:val="63"/>
    <w:rsid w:val="00396EA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atos-Documetos">
    <w:name w:val="Datos-Documetos"/>
    <w:basedOn w:val="Normal"/>
    <w:rsid w:val="007D7DEC"/>
    <w:pPr>
      <w:numPr>
        <w:numId w:val="6"/>
      </w:numPr>
      <w:tabs>
        <w:tab w:val="clear" w:pos="284"/>
      </w:tabs>
      <w:spacing w:before="120" w:after="120"/>
      <w:ind w:left="0" w:firstLine="0"/>
    </w:pPr>
    <w:rPr>
      <w:rFonts w:ascii="Trebuchet MS" w:hAnsi="Trebuchet MS"/>
      <w:b/>
      <w:i/>
      <w:color w:val="800000"/>
      <w:sz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300D25"/>
    <w:pPr>
      <w:numPr>
        <w:numId w:val="30"/>
      </w:numPr>
      <w:spacing w:before="120" w:after="120"/>
    </w:pPr>
    <w:rPr>
      <w:lang w:val="es-ES"/>
    </w:rPr>
  </w:style>
  <w:style w:type="character" w:customStyle="1" w:styleId="Smbolodenotaalpie">
    <w:name w:val="Símbolo de nota al pie"/>
    <w:rsid w:val="00412ABE"/>
  </w:style>
  <w:style w:type="character" w:customStyle="1" w:styleId="Refdenotaalpie1">
    <w:name w:val="Ref. de nota al pie1"/>
    <w:rsid w:val="00412ABE"/>
    <w:rPr>
      <w:vertAlign w:val="superscript"/>
    </w:rPr>
  </w:style>
  <w:style w:type="character" w:customStyle="1" w:styleId="apple-converted-space">
    <w:name w:val="apple-converted-space"/>
    <w:basedOn w:val="Fuentedeprrafopredeter"/>
    <w:rsid w:val="00672F88"/>
  </w:style>
  <w:style w:type="character" w:styleId="Refdecomentario">
    <w:name w:val="annotation reference"/>
    <w:basedOn w:val="Fuentedeprrafopredeter"/>
    <w:rsid w:val="0092435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2435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92435E"/>
    <w:rPr>
      <w:rFonts w:ascii="Arial" w:hAnsi="Arial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243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2435E"/>
    <w:rPr>
      <w:rFonts w:ascii="Arial" w:hAnsi="Arial"/>
      <w:b/>
      <w:bCs/>
      <w:lang w:val="es-ES_tradnl"/>
    </w:rPr>
  </w:style>
  <w:style w:type="paragraph" w:styleId="Textosinformato">
    <w:name w:val="Plain Text"/>
    <w:basedOn w:val="Normal"/>
    <w:link w:val="TextosinformatoCar"/>
    <w:uiPriority w:val="99"/>
    <w:unhideWhenUsed/>
    <w:rsid w:val="001D089B"/>
    <w:rPr>
      <w:rFonts w:ascii="Calibri" w:eastAsiaTheme="minorHAnsi" w:hAnsi="Calibri" w:cstheme="minorBidi"/>
      <w:szCs w:val="21"/>
      <w:lang w:val="es-ES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D089B"/>
    <w:rPr>
      <w:rFonts w:ascii="Calibri" w:eastAsiaTheme="minorHAnsi" w:hAnsi="Calibri" w:cstheme="minorBidi"/>
      <w:sz w:val="22"/>
      <w:szCs w:val="21"/>
      <w:lang w:eastAsia="en-US"/>
    </w:rPr>
  </w:style>
  <w:style w:type="paragraph" w:styleId="Revisin">
    <w:name w:val="Revision"/>
    <w:hidden/>
    <w:uiPriority w:val="99"/>
    <w:semiHidden/>
    <w:rsid w:val="001B1532"/>
    <w:rPr>
      <w:rFonts w:ascii="Arial" w:hAnsi="Arial"/>
      <w:sz w:val="22"/>
      <w:szCs w:val="24"/>
      <w:lang w:val="es-ES_tradnl"/>
    </w:rPr>
  </w:style>
  <w:style w:type="character" w:customStyle="1" w:styleId="webkit-html-tag">
    <w:name w:val="webkit-html-tag"/>
    <w:basedOn w:val="Fuentedeprrafopredeter"/>
    <w:rsid w:val="00C44417"/>
  </w:style>
  <w:style w:type="character" w:customStyle="1" w:styleId="webkit-html-attribute">
    <w:name w:val="webkit-html-attribute"/>
    <w:basedOn w:val="Fuentedeprrafopredeter"/>
    <w:rsid w:val="00C44417"/>
  </w:style>
  <w:style w:type="character" w:customStyle="1" w:styleId="webkit-html-attribute-name">
    <w:name w:val="webkit-html-attribute-name"/>
    <w:basedOn w:val="Fuentedeprrafopredeter"/>
    <w:rsid w:val="00C44417"/>
  </w:style>
  <w:style w:type="character" w:customStyle="1" w:styleId="webkit-html-attribute-value">
    <w:name w:val="webkit-html-attribute-value"/>
    <w:basedOn w:val="Fuentedeprrafopredeter"/>
    <w:rsid w:val="00C44417"/>
  </w:style>
  <w:style w:type="character" w:customStyle="1" w:styleId="text">
    <w:name w:val="text"/>
    <w:basedOn w:val="Fuentedeprrafopredeter"/>
    <w:rsid w:val="00C44417"/>
  </w:style>
  <w:style w:type="paragraph" w:styleId="HTMLconformatoprevio">
    <w:name w:val="HTML Preformatted"/>
    <w:basedOn w:val="Normal"/>
    <w:link w:val="HTMLconformatoprevioCar"/>
    <w:uiPriority w:val="99"/>
    <w:unhideWhenUsed/>
    <w:rsid w:val="00C44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44417"/>
    <w:rPr>
      <w:rFonts w:ascii="Courier New" w:hAnsi="Courier New" w:cs="Courier New"/>
    </w:rPr>
  </w:style>
  <w:style w:type="paragraph" w:customStyle="1" w:styleId="codigo">
    <w:name w:val="codigo"/>
    <w:basedOn w:val="Normal"/>
    <w:link w:val="codigoCar"/>
    <w:qFormat/>
    <w:rsid w:val="00300D25"/>
    <w:pPr>
      <w:shd w:val="pct5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Courier New" w:hAnsi="Courier New" w:cs="Courier New"/>
      <w:noProof/>
      <w:color w:val="244061" w:themeColor="accent1" w:themeShade="80"/>
      <w:sz w:val="16"/>
      <w:szCs w:val="20"/>
      <w:lang w:val="en-US"/>
    </w:rPr>
  </w:style>
  <w:style w:type="character" w:customStyle="1" w:styleId="codigoCar">
    <w:name w:val="codigo Car"/>
    <w:basedOn w:val="Fuentedeprrafopredeter"/>
    <w:link w:val="codigo"/>
    <w:rsid w:val="00300D25"/>
    <w:rPr>
      <w:rFonts w:ascii="Courier New" w:hAnsi="Courier New" w:cs="Courier New"/>
      <w:noProof/>
      <w:color w:val="244061" w:themeColor="accent1" w:themeShade="80"/>
      <w:sz w:val="16"/>
      <w:shd w:val="pct5" w:color="auto" w:fill="auto"/>
      <w:lang w:val="en-US"/>
    </w:rPr>
  </w:style>
  <w:style w:type="character" w:customStyle="1" w:styleId="Ttulo3Car">
    <w:name w:val="Título 3 Car"/>
    <w:aliases w:val="título 3 Car Car,T3 Car Car,T31 Car Car,Map title Car Car,Section Car Car,H3 Car Car,h3 Car Car,h31 Car Car,TítuloSubSubApartado Car Car,1.2.3. Car Car,Titre3 Car Car,3 Car Car,l3 Car Car,Guide 3 Car Car,3 bullet Car Car,b Car Car,T Car"/>
    <w:basedOn w:val="Fuentedeprrafopredeter"/>
    <w:link w:val="Ttulo3"/>
    <w:rsid w:val="00300D25"/>
    <w:rPr>
      <w:rFonts w:ascii="Arial" w:hAnsi="Arial" w:cs="Arial"/>
      <w:b/>
      <w:bCs/>
      <w:color w:val="632423" w:themeColor="accent2" w:themeShade="80"/>
      <w:sz w:val="24"/>
      <w:szCs w:val="26"/>
    </w:rPr>
  </w:style>
  <w:style w:type="character" w:styleId="Hipervnculovisitado">
    <w:name w:val="FollowedHyperlink"/>
    <w:basedOn w:val="Fuentedeprrafopredeter"/>
    <w:rsid w:val="00B64A92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300D25"/>
    <w:rPr>
      <w:i/>
      <w:iCs/>
    </w:rPr>
  </w:style>
  <w:style w:type="character" w:customStyle="1" w:styleId="Ttulo4Car">
    <w:name w:val="Título 4 Car"/>
    <w:aliases w:val="Titre 4 VGX Car,H4 Car,ITT t4 Car,PA Micro Section Car,TE Heading 4 Car,4 Car,1.1.1.1 Car,Heading 14 Car,Heading 141 Car,Heading 142 Car,Ref Heading 1 Car,rh1 Car,Heading sql Car,h4 Car,título 4 Car,Map Title Car,Título INDICE Car,T4 Car"/>
    <w:basedOn w:val="Fuentedeprrafopredeter"/>
    <w:link w:val="Ttulo4"/>
    <w:rsid w:val="00300D25"/>
    <w:rPr>
      <w:rFonts w:ascii="Arial" w:hAnsi="Arial"/>
      <w:b/>
      <w:bCs/>
      <w:i/>
      <w:sz w:val="22"/>
      <w:szCs w:val="28"/>
      <w:lang w:val="es-ES_tradnl"/>
    </w:rPr>
  </w:style>
  <w:style w:type="table" w:styleId="Cuadrculamedia3-nfasis2">
    <w:name w:val="Medium Grid 3 Accent 2"/>
    <w:basedOn w:val="Tablanormal"/>
    <w:uiPriority w:val="69"/>
    <w:rsid w:val="00DD06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Textonotaalfinal">
    <w:name w:val="endnote text"/>
    <w:basedOn w:val="Normal"/>
    <w:link w:val="TextonotaalfinalCar"/>
    <w:rsid w:val="00027CD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027CDE"/>
    <w:rPr>
      <w:rFonts w:ascii="Arial" w:hAnsi="Arial"/>
      <w:lang w:val="es-ES_tradnl"/>
    </w:rPr>
  </w:style>
  <w:style w:type="character" w:styleId="Refdenotaalfinal">
    <w:name w:val="endnote reference"/>
    <w:basedOn w:val="Fuentedeprrafopredeter"/>
    <w:rsid w:val="00027CDE"/>
    <w:rPr>
      <w:vertAlign w:val="superscript"/>
    </w:rPr>
  </w:style>
  <w:style w:type="paragraph" w:styleId="Encabezado">
    <w:name w:val="header"/>
    <w:basedOn w:val="Normal"/>
    <w:link w:val="EncabezadoCar"/>
    <w:unhideWhenUsed/>
    <w:rsid w:val="00612585"/>
    <w:pPr>
      <w:tabs>
        <w:tab w:val="center" w:pos="4419"/>
        <w:tab w:val="right" w:pos="8838"/>
      </w:tabs>
    </w:pPr>
    <w:rPr>
      <w:rFonts w:cs="Mangal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612585"/>
    <w:rPr>
      <w:rFonts w:ascii="Garamond" w:hAnsi="Garamond" w:cs="Mangal"/>
      <w:sz w:val="22"/>
      <w:lang w:val="es-CL" w:bidi="hi-I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12585"/>
    <w:rPr>
      <w:rFonts w:ascii="Arial" w:hAnsi="Arial"/>
      <w:sz w:val="22"/>
      <w:szCs w:val="24"/>
      <w:lang w:val="es-ES_tradnl"/>
    </w:rPr>
  </w:style>
  <w:style w:type="paragraph" w:styleId="TtuloTDC">
    <w:name w:val="TOC Heading"/>
    <w:basedOn w:val="Ttulo1"/>
    <w:next w:val="Normal"/>
    <w:uiPriority w:val="39"/>
    <w:unhideWhenUsed/>
    <w:rsid w:val="00612585"/>
    <w:pPr>
      <w:keepLines/>
      <w:numPr>
        <w:numId w:val="0"/>
      </w:numPr>
      <w:pBdr>
        <w:bottom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612585"/>
    <w:rPr>
      <w:b/>
      <w:bCs/>
    </w:rPr>
  </w:style>
  <w:style w:type="paragraph" w:styleId="Sinespaciado">
    <w:name w:val="No Spacing"/>
    <w:uiPriority w:val="1"/>
    <w:qFormat/>
    <w:rsid w:val="00907F39"/>
    <w:rPr>
      <w:rFonts w:ascii="Garamond" w:hAnsi="Garamond" w:cs="Mangal"/>
      <w:sz w:val="22"/>
      <w:lang w:val="es-CL" w:bidi="hi-IN"/>
    </w:rPr>
  </w:style>
  <w:style w:type="character" w:styleId="Nmerodepgina">
    <w:name w:val="page number"/>
    <w:basedOn w:val="Fuentedeprrafopredeter"/>
    <w:rsid w:val="00270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505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518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4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4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45565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2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44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21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14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94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2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117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5374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60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46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34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45894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85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5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7273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893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97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629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07430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998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417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290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928206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637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9568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5800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01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96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080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779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75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2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0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8705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3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4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9531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5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70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77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14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4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11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7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203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85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8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7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3065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2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65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27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8106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71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902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96095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804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279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444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228398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666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3318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5351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7014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971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115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510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4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72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67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6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03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64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8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72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0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28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9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3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486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11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988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0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13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7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919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0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0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84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1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59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15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29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4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3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4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50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6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4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4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1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3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9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87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460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8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9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00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586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76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9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13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112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2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31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0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8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37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9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9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8959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0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96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254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689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63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73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130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496675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56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858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564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480272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9753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6640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69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974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88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4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5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27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6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7882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82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9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9299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0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03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55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23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107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9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5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2397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0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9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7889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28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24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2776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413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375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044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976134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712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64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39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318530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2415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1160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61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225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68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37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21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8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65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9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784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0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7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8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87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47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0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aredes\Desktop\uno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1B13EE-3A8E-494E-AFF6-867B7A72E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uno</Template>
  <TotalTime>267</TotalTime>
  <Pages>6</Pages>
  <Words>302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SERMECOOP - AF</vt:lpstr>
      <vt:lpstr>SERMECOOP - AF</vt:lpstr>
    </vt:vector>
  </TitlesOfParts>
  <Company>Ingenia</Company>
  <LinksUpToDate>false</LinksUpToDate>
  <CharactersWithSpaces>1961</CharactersWithSpaces>
  <SharedDoc>false</SharedDoc>
  <HyperlinkBase/>
  <HLinks>
    <vt:vector size="18" baseType="variant">
      <vt:variant>
        <vt:i4>983078</vt:i4>
      </vt:variant>
      <vt:variant>
        <vt:i4>71</vt:i4>
      </vt:variant>
      <vt:variant>
        <vt:i4>0</vt:i4>
      </vt:variant>
      <vt:variant>
        <vt:i4>5</vt:i4>
      </vt:variant>
      <vt:variant>
        <vt:lpwstr>mailto:atencioncliente@ingenia.es</vt:lpwstr>
      </vt:variant>
      <vt:variant>
        <vt:lpwstr/>
      </vt:variant>
      <vt:variant>
        <vt:i4>6291567</vt:i4>
      </vt:variant>
      <vt:variant>
        <vt:i4>68</vt:i4>
      </vt:variant>
      <vt:variant>
        <vt:i4>0</vt:i4>
      </vt:variant>
      <vt:variant>
        <vt:i4>5</vt:i4>
      </vt:variant>
      <vt:variant>
        <vt:lpwstr>http://www.ingenia.es/</vt:lpwstr>
      </vt:variant>
      <vt:variant>
        <vt:lpwstr/>
      </vt:variant>
      <vt:variant>
        <vt:i4>589871</vt:i4>
      </vt:variant>
      <vt:variant>
        <vt:i4>65</vt:i4>
      </vt:variant>
      <vt:variant>
        <vt:i4>0</vt:i4>
      </vt:variant>
      <vt:variant>
        <vt:i4>5</vt:i4>
      </vt:variant>
      <vt:variant>
        <vt:lpwstr>mailto:calidad@ingenia.es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SERMECOOP - AF</dc:title>
  <dc:subject>Análisis Funcional</dc:subject>
  <dc:creator>fparedes</dc:creator>
  <cp:lastModifiedBy>PAREDES Felipe</cp:lastModifiedBy>
  <cp:revision>25</cp:revision>
  <cp:lastPrinted>2017-06-02T15:59:00Z</cp:lastPrinted>
  <dcterms:created xsi:type="dcterms:W3CDTF">2017-05-24T18:32:00Z</dcterms:created>
  <dcterms:modified xsi:type="dcterms:W3CDTF">2017-06-02T16:06:00Z</dcterms:modified>
</cp:coreProperties>
</file>